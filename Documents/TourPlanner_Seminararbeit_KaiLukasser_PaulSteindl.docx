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8028689"/>
    <w:bookmarkStart w:id="1" w:name="_Toc213573237"/>
    <w:bookmarkStart w:id="2" w:name="_Toc213573560"/>
    <w:bookmarkStart w:id="3" w:name="_Toc214080642"/>
    <w:p w14:paraId="48D0D8CC" w14:textId="3D174A5B" w:rsidR="00191661" w:rsidRPr="00E36A9A" w:rsidRDefault="00000000" w:rsidP="00807373">
      <w:pPr>
        <w:pStyle w:val="DeckblattBachelorarbeit"/>
        <w:spacing w:before="1134"/>
        <w:rPr>
          <w:color w:val="auto"/>
          <w:lang w:val="de-AT"/>
        </w:rPr>
      </w:pPr>
      <w:sdt>
        <w:sdtPr>
          <w:rPr>
            <w:lang w:val="de-AT"/>
          </w:rPr>
          <w:alias w:val="Untertitel/Betreff"/>
          <w:tag w:val="subtitle_subject"/>
          <w:id w:val="1634517100"/>
          <w:placeholder>
            <w:docPart w:val="D973336B2F9F4F8286A5A1FCA01092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363626" w:rsidRPr="00E36A9A">
            <w:rPr>
              <w:lang w:val="de-AT"/>
            </w:rPr>
            <w:t>SEMINARARBEIT</w:t>
          </w:r>
        </w:sdtContent>
      </w:sdt>
    </w:p>
    <w:p w14:paraId="41C81ECC" w14:textId="30536570" w:rsidR="00363626" w:rsidRPr="00E36A9A" w:rsidRDefault="00363626" w:rsidP="00363626">
      <w:pPr>
        <w:pStyle w:val="DeckblattStudiengang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im Studiengang </w:t>
      </w:r>
      <w:r w:rsidR="00D007E4" w:rsidRPr="00D007E4">
        <w:rPr>
          <w:color w:val="auto"/>
          <w:lang w:val="de-AT"/>
        </w:rPr>
        <w:t>Informatik/Computer Science</w:t>
      </w:r>
    </w:p>
    <w:p w14:paraId="706A2604" w14:textId="7FA6C740" w:rsidR="000C35CB" w:rsidRPr="00A85D9E" w:rsidRDefault="00363626" w:rsidP="00363626">
      <w:pPr>
        <w:pStyle w:val="DeckblattStudiengang"/>
        <w:spacing w:after="1701"/>
        <w:rPr>
          <w:color w:val="auto"/>
        </w:rPr>
      </w:pPr>
      <w:r w:rsidRPr="00A85D9E">
        <w:rPr>
          <w:color w:val="auto"/>
        </w:rPr>
        <w:t xml:space="preserve">Lehrveranstaltung </w:t>
      </w:r>
      <w:r w:rsidR="00D007E4" w:rsidRPr="00A85D9E">
        <w:rPr>
          <w:color w:val="auto"/>
        </w:rPr>
        <w:t>Software Engineering 2 Labor</w:t>
      </w:r>
    </w:p>
    <w:p w14:paraId="51A84105" w14:textId="7176A060" w:rsidR="00191661" w:rsidRPr="00D007E4" w:rsidRDefault="00000000" w:rsidP="00807373">
      <w:pPr>
        <w:pStyle w:val="DeckblattArbeitstitel"/>
        <w:spacing w:after="2438"/>
      </w:pPr>
      <w:sdt>
        <w:sdtPr>
          <w:alias w:val="Dokumenttitel"/>
          <w:tag w:val="documenttitle"/>
          <w:id w:val="689881072"/>
          <w:placeholder>
            <w:docPart w:val="0C6E3A313BCD48E1B7BA78FB9EDF9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D007E4" w:rsidRPr="00D007E4">
            <w:t>TourPlanner</w:t>
          </w:r>
          <w:proofErr w:type="spellEnd"/>
        </w:sdtContent>
      </w:sdt>
    </w:p>
    <w:p w14:paraId="37D2EE1C" w14:textId="3A73B490" w:rsidR="00191661" w:rsidRPr="00E36A9A" w:rsidRDefault="007C1524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>Ausgeführt</w:t>
      </w:r>
      <w:r w:rsidR="002761EC" w:rsidRPr="00E36A9A">
        <w:rPr>
          <w:color w:val="auto"/>
          <w:lang w:val="de-AT"/>
        </w:rPr>
        <w:t xml:space="preserve"> von:</w:t>
      </w:r>
      <w:r w:rsidR="002F11F7" w:rsidRPr="00E36A9A">
        <w:rPr>
          <w:color w:val="auto"/>
          <w:lang w:val="de-AT"/>
        </w:rPr>
        <w:t xml:space="preserve"> </w:t>
      </w:r>
      <w:sdt>
        <w:sdtPr>
          <w:rPr>
            <w:lang w:val="de-AT"/>
          </w:rPr>
          <w:alias w:val="Autor"/>
          <w:tag w:val="Autor"/>
          <w:id w:val="-797065573"/>
          <w:placeholder>
            <w:docPart w:val="DefaultPlaceholder_-185401344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007E4">
            <w:rPr>
              <w:lang w:val="de-AT"/>
            </w:rPr>
            <w:t>Kai</w:t>
          </w:r>
          <w:r w:rsidR="00C718ED" w:rsidRPr="00E36A9A">
            <w:rPr>
              <w:lang w:val="de-AT"/>
            </w:rPr>
            <w:t xml:space="preserve"> </w:t>
          </w:r>
          <w:r w:rsidR="00D007E4">
            <w:rPr>
              <w:lang w:val="de-AT"/>
            </w:rPr>
            <w:t>Lukasser</w:t>
          </w:r>
          <w:r w:rsidR="00C718ED" w:rsidRPr="00E36A9A">
            <w:rPr>
              <w:lang w:val="de-AT"/>
            </w:rPr>
            <w:t xml:space="preserve">, </w:t>
          </w:r>
          <w:r w:rsidR="00D007E4">
            <w:rPr>
              <w:lang w:val="de-AT"/>
            </w:rPr>
            <w:t>Paul Steindl</w:t>
          </w:r>
        </w:sdtContent>
      </w:sdt>
    </w:p>
    <w:p w14:paraId="32056EE8" w14:textId="253AD398" w:rsidR="002761EC" w:rsidRPr="00E36A9A" w:rsidRDefault="002761EC" w:rsidP="005E5A61">
      <w:pPr>
        <w:pStyle w:val="DeckblattAutor"/>
        <w:rPr>
          <w:color w:val="auto"/>
          <w:lang w:val="de-AT"/>
        </w:rPr>
      </w:pPr>
      <w:r w:rsidRPr="00E36A9A">
        <w:rPr>
          <w:color w:val="auto"/>
          <w:lang w:val="de-AT"/>
        </w:rPr>
        <w:t xml:space="preserve">Personenkennzeichen: </w:t>
      </w:r>
      <w:r w:rsidR="00D007E4" w:rsidRPr="00D007E4">
        <w:rPr>
          <w:color w:val="auto"/>
          <w:lang w:val="de-AT"/>
        </w:rPr>
        <w:t>2010257232</w:t>
      </w:r>
      <w:r w:rsidR="00A85D9E">
        <w:rPr>
          <w:color w:val="auto"/>
          <w:lang w:val="de-AT"/>
        </w:rPr>
        <w:t xml:space="preserve">, </w:t>
      </w:r>
    </w:p>
    <w:p w14:paraId="157C7FBE" w14:textId="77777777" w:rsidR="007B781E" w:rsidRPr="00E36A9A" w:rsidRDefault="007B781E" w:rsidP="00F232C9">
      <w:pPr>
        <w:pStyle w:val="DeckblattAutor"/>
        <w:rPr>
          <w:color w:val="auto"/>
          <w:lang w:val="de-AT"/>
        </w:rPr>
      </w:pPr>
    </w:p>
    <w:p w14:paraId="643D5E1C" w14:textId="7BBF7A64" w:rsidR="0016496E" w:rsidRPr="00E36A9A" w:rsidRDefault="00191661" w:rsidP="0016496E">
      <w:pPr>
        <w:pStyle w:val="DeckblattAutor"/>
        <w:rPr>
          <w:color w:val="auto"/>
          <w:lang w:val="de-AT"/>
        </w:rPr>
      </w:pPr>
      <w:proofErr w:type="spellStart"/>
      <w:r w:rsidRPr="00E36A9A">
        <w:rPr>
          <w:color w:val="auto"/>
          <w:lang w:val="de-AT"/>
        </w:rPr>
        <w:t>BegutachterIn</w:t>
      </w:r>
      <w:proofErr w:type="spellEnd"/>
      <w:r w:rsidRPr="00E36A9A">
        <w:rPr>
          <w:color w:val="auto"/>
          <w:lang w:val="de-AT"/>
        </w:rPr>
        <w:t xml:space="preserve">: </w:t>
      </w:r>
      <w:r w:rsidR="00D007E4" w:rsidRPr="00D007E4">
        <w:rPr>
          <w:color w:val="auto"/>
          <w:lang w:val="de-AT"/>
        </w:rPr>
        <w:t>DI Wolfgang Berger</w:t>
      </w:r>
    </w:p>
    <w:p w14:paraId="215039F5" w14:textId="77777777" w:rsidR="00191661" w:rsidRPr="00E36A9A" w:rsidRDefault="00191661" w:rsidP="0016496E">
      <w:pPr>
        <w:pStyle w:val="DeckblattAutor"/>
        <w:rPr>
          <w:color w:val="auto"/>
          <w:sz w:val="24"/>
          <w:szCs w:val="24"/>
          <w:lang w:val="de-AT"/>
        </w:rPr>
      </w:pPr>
    </w:p>
    <w:p w14:paraId="54B629DD" w14:textId="0541D262" w:rsidR="004926E2" w:rsidRPr="006825DC" w:rsidRDefault="00D007E4" w:rsidP="006825DC">
      <w:pPr>
        <w:pStyle w:val="DeckblattAutor"/>
        <w:rPr>
          <w:color w:val="auto"/>
        </w:rPr>
        <w:sectPr w:rsidR="004926E2" w:rsidRPr="006825DC" w:rsidSect="00127E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701" w:bottom="3402" w:left="1418" w:header="709" w:footer="709" w:gutter="0"/>
          <w:cols w:space="708"/>
          <w:titlePg/>
          <w:docGrid w:linePitch="360"/>
        </w:sectPr>
      </w:pPr>
      <w:r>
        <w:rPr>
          <w:color w:val="auto"/>
          <w:lang w:val="en-US"/>
        </w:rPr>
        <w:t>Wien</w:t>
      </w:r>
      <w:r w:rsidR="00191661" w:rsidRPr="00D007E4">
        <w:rPr>
          <w:color w:val="auto"/>
        </w:rPr>
        <w:t xml:space="preserve">, </w:t>
      </w:r>
      <w:r>
        <w:rPr>
          <w:color w:val="auto"/>
        </w:rPr>
        <w:t>10.07.202</w:t>
      </w:r>
    </w:p>
    <w:p w14:paraId="381A5C91" w14:textId="4930B864" w:rsidR="001A1408" w:rsidRPr="00E36A9A" w:rsidRDefault="00D416AA" w:rsidP="00D416AA">
      <w:pPr>
        <w:pStyle w:val="Startberschrift"/>
      </w:pPr>
      <w:bookmarkStart w:id="4" w:name="_Toc94299437"/>
      <w:bookmarkEnd w:id="0"/>
      <w:bookmarkEnd w:id="1"/>
      <w:bookmarkEnd w:id="2"/>
      <w:bookmarkEnd w:id="3"/>
      <w:r w:rsidRPr="00E36A9A">
        <w:lastRenderedPageBreak/>
        <w:t>Inhaltsverzeichnis</w:t>
      </w:r>
      <w:bookmarkEnd w:id="4"/>
    </w:p>
    <w:p w14:paraId="2DE74BEC" w14:textId="708C42C9" w:rsidR="008060A9" w:rsidRDefault="001B68E4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r w:rsidRPr="00E36A9A">
        <w:rPr>
          <w:rFonts w:cs="Arial"/>
          <w:szCs w:val="22"/>
          <w:lang w:val="de-AT"/>
        </w:rPr>
        <w:fldChar w:fldCharType="begin"/>
      </w:r>
      <w:r w:rsidRPr="00E36A9A">
        <w:rPr>
          <w:lang w:val="de-AT"/>
        </w:rPr>
        <w:instrText xml:space="preserve"> TOC \o "2-3" \h \z \t "Überschrift 1;1;Literatur;1" </w:instrText>
      </w:r>
      <w:r w:rsidRPr="00E36A9A">
        <w:rPr>
          <w:rFonts w:cs="Arial"/>
          <w:szCs w:val="22"/>
          <w:lang w:val="de-AT"/>
        </w:rPr>
        <w:fldChar w:fldCharType="separate"/>
      </w:r>
      <w:hyperlink w:anchor="_Toc108306640" w:history="1">
        <w:r w:rsidR="008060A9" w:rsidRPr="00B66A0C">
          <w:rPr>
            <w:rStyle w:val="Hyperlink"/>
            <w:noProof/>
            <w:lang w:val="de-AT"/>
          </w:rPr>
          <w:t>1.1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de-AT"/>
          </w:rPr>
          <w:t>Description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_Toc108306640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D58595B" w14:textId="2DA589E8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1" w:history="1">
        <w:r w:rsidR="008060A9" w:rsidRPr="00B66A0C">
          <w:rPr>
            <w:rStyle w:val="Hyperlink"/>
            <w:noProof/>
            <w:lang w:val="en-US"/>
          </w:rPr>
          <w:t>1.2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Tracked time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_Toc108306641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6168A982" w14:textId="04E4F358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2" w:history="1">
        <w:r w:rsidR="008060A9" w:rsidRPr="00B66A0C">
          <w:rPr>
            <w:rStyle w:val="Hyperlink"/>
            <w:noProof/>
            <w:lang w:val="en-US"/>
          </w:rPr>
          <w:t>1.3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GitHub Link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_Toc108306642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073BDBF0" w14:textId="7A9A6E20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3" w:history="1">
        <w:r w:rsidR="008060A9" w:rsidRPr="00B66A0C">
          <w:rPr>
            <w:rStyle w:val="Hyperlink"/>
            <w:noProof/>
            <w:lang w:val="en-US"/>
          </w:rPr>
          <w:t>2.1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Design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_Toc108306643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E713565" w14:textId="1D803872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4" w:history="1">
        <w:r w:rsidR="008060A9" w:rsidRPr="00B66A0C">
          <w:rPr>
            <w:rStyle w:val="Hyperlink"/>
            <w:noProof/>
            <w:lang w:val="en-US"/>
          </w:rPr>
          <w:t>2.2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Failures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_Toc108306644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781A27CC" w14:textId="3D2954F3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5" w:history="1">
        <w:r w:rsidR="008060A9" w:rsidRPr="00B66A0C">
          <w:rPr>
            <w:rStyle w:val="Hyperlink"/>
            <w:noProof/>
            <w:lang w:val="en-US"/>
          </w:rPr>
          <w:t>2.3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Selected solutions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_Toc108306645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1E75C196" w14:textId="7CF34A93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6" w:history="1">
        <w:r w:rsidR="008060A9" w:rsidRPr="00B66A0C">
          <w:rPr>
            <w:rStyle w:val="Hyperlink"/>
            <w:noProof/>
            <w:lang w:val="en-US"/>
          </w:rPr>
          <w:t>3.1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_Toc108306646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690505D" w14:textId="680C17E9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7" w:history="1">
        <w:r w:rsidR="008060A9" w:rsidRPr="00B66A0C">
          <w:rPr>
            <w:rStyle w:val="Hyperlink"/>
            <w:noProof/>
            <w:lang w:val="en-US"/>
          </w:rPr>
          <w:t>3.2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Tourplanner.BusinessLayer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_Toc108306647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0967D475" w14:textId="605E298B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8" w:history="1">
        <w:r w:rsidR="008060A9" w:rsidRPr="00B66A0C">
          <w:rPr>
            <w:rStyle w:val="Hyperlink"/>
            <w:noProof/>
            <w:lang w:val="en-US"/>
          </w:rPr>
          <w:t>3.3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Tourplanner.DataAccessLayer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_Toc108306648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6F4E49B8" w14:textId="4F9D4C10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49" w:history="1">
        <w:r w:rsidR="008060A9" w:rsidRPr="00B66A0C">
          <w:rPr>
            <w:rStyle w:val="Hyperlink"/>
            <w:noProof/>
            <w:lang w:val="en-US"/>
          </w:rPr>
          <w:t>3.4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Tourplanner.Models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_Toc108306649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96F010B" w14:textId="04C02908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0" w:history="1">
        <w:r w:rsidR="008060A9" w:rsidRPr="00B66A0C">
          <w:rPr>
            <w:rStyle w:val="Hyperlink"/>
            <w:noProof/>
            <w:lang w:val="en-US"/>
          </w:rPr>
          <w:t>3.5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Tourplanner.Shared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_Toc108306650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2287DDBD" w14:textId="39AEED17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1" w:history="1">
        <w:r w:rsidR="008060A9" w:rsidRPr="00B66A0C">
          <w:rPr>
            <w:rStyle w:val="Hyperlink"/>
            <w:noProof/>
            <w:lang w:val="en-US"/>
          </w:rPr>
          <w:t>3.6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Tourplanner.Shared.Log4Net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_Toc108306651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51524DDD" w14:textId="56DE29F0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2" w:history="1">
        <w:r w:rsidR="008060A9" w:rsidRPr="00B66A0C">
          <w:rPr>
            <w:rStyle w:val="Hyperlink"/>
            <w:noProof/>
            <w:lang w:val="en-US"/>
          </w:rPr>
          <w:t>3.7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Tourplanner.UnitTests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_Toc108306652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3</w:t>
        </w:r>
        <w:r w:rsidR="008060A9">
          <w:rPr>
            <w:noProof/>
            <w:webHidden/>
          </w:rPr>
          <w:fldChar w:fldCharType="end"/>
        </w:r>
      </w:hyperlink>
    </w:p>
    <w:p w14:paraId="5D81E595" w14:textId="1AFD6201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3" w:history="1">
        <w:r w:rsidR="008060A9" w:rsidRPr="00B66A0C">
          <w:rPr>
            <w:rStyle w:val="Hyperlink"/>
            <w:noProof/>
            <w:lang w:val="en-US"/>
          </w:rPr>
          <w:t>4.1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UML use case diagram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_Toc108306653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5B517E36" w14:textId="2A4E4211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4" w:history="1">
        <w:r w:rsidR="008060A9" w:rsidRPr="00B66A0C">
          <w:rPr>
            <w:rStyle w:val="Hyperlink"/>
            <w:noProof/>
            <w:lang w:val="en-US"/>
          </w:rPr>
          <w:t>4.2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Wireframes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_Toc108306654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6063CBD6" w14:textId="5E9982D6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5" w:history="1">
        <w:r w:rsidR="008060A9" w:rsidRPr="00B66A0C">
          <w:rPr>
            <w:rStyle w:val="Hyperlink"/>
            <w:noProof/>
            <w:lang w:val="en-US"/>
          </w:rPr>
          <w:t>4.3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UML Class Diagram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_Toc108306655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6F8FB1FF" w14:textId="5C163ED9" w:rsidR="008060A9" w:rsidRDefault="00000000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</w:rPr>
      </w:pPr>
      <w:hyperlink w:anchor="_Toc108306656" w:history="1">
        <w:r w:rsidR="008060A9" w:rsidRPr="00B66A0C">
          <w:rPr>
            <w:rStyle w:val="Hyperlink"/>
            <w:noProof/>
            <w:lang w:val="en-US"/>
          </w:rPr>
          <w:t>4.4</w:t>
        </w:r>
        <w:r w:rsidR="008060A9">
          <w:rPr>
            <w:rFonts w:asciiTheme="minorHAnsi" w:eastAsiaTheme="minorEastAsia" w:hAnsiTheme="minorHAnsi" w:cstheme="minorBidi"/>
            <w:bCs w:val="0"/>
            <w:noProof/>
            <w:szCs w:val="22"/>
          </w:rPr>
          <w:tab/>
        </w:r>
        <w:r w:rsidR="008060A9" w:rsidRPr="00B66A0C">
          <w:rPr>
            <w:rStyle w:val="Hyperlink"/>
            <w:noProof/>
            <w:lang w:val="en-US"/>
          </w:rPr>
          <w:t>Via sequence diagram for full-text search</w:t>
        </w:r>
        <w:r w:rsidR="008060A9">
          <w:rPr>
            <w:noProof/>
            <w:webHidden/>
          </w:rPr>
          <w:tab/>
        </w:r>
        <w:r w:rsidR="008060A9">
          <w:rPr>
            <w:noProof/>
            <w:webHidden/>
          </w:rPr>
          <w:fldChar w:fldCharType="begin"/>
        </w:r>
        <w:r w:rsidR="008060A9">
          <w:rPr>
            <w:noProof/>
            <w:webHidden/>
          </w:rPr>
          <w:instrText xml:space="preserve"> PAGEREF _Toc108306656 \h </w:instrText>
        </w:r>
        <w:r w:rsidR="008060A9">
          <w:rPr>
            <w:noProof/>
            <w:webHidden/>
          </w:rPr>
        </w:r>
        <w:r w:rsidR="008060A9">
          <w:rPr>
            <w:noProof/>
            <w:webHidden/>
          </w:rPr>
          <w:fldChar w:fldCharType="separate"/>
        </w:r>
        <w:r w:rsidR="008060A9">
          <w:rPr>
            <w:noProof/>
            <w:webHidden/>
          </w:rPr>
          <w:t>4</w:t>
        </w:r>
        <w:r w:rsidR="008060A9">
          <w:rPr>
            <w:noProof/>
            <w:webHidden/>
          </w:rPr>
          <w:fldChar w:fldCharType="end"/>
        </w:r>
      </w:hyperlink>
    </w:p>
    <w:p w14:paraId="2FD15687" w14:textId="76AC7AFF" w:rsidR="0070616D" w:rsidRPr="00E36A9A" w:rsidRDefault="001B68E4" w:rsidP="001B68E4">
      <w:pPr>
        <w:rPr>
          <w:lang w:val="de-AT"/>
        </w:rPr>
      </w:pPr>
      <w:r w:rsidRPr="00E36A9A">
        <w:rPr>
          <w:lang w:val="de-AT"/>
        </w:rPr>
        <w:fldChar w:fldCharType="end"/>
      </w:r>
    </w:p>
    <w:p w14:paraId="18145F9E" w14:textId="4BA3CC48" w:rsidR="00D416AA" w:rsidRDefault="00C77BA2" w:rsidP="008060A9">
      <w:pPr>
        <w:pStyle w:val="Heading1"/>
        <w:numPr>
          <w:ilvl w:val="0"/>
          <w:numId w:val="0"/>
        </w:numPr>
        <w:tabs>
          <w:tab w:val="left" w:pos="180"/>
          <w:tab w:val="left" w:pos="360"/>
        </w:tabs>
        <w:rPr>
          <w:lang w:val="de-AT"/>
        </w:rPr>
      </w:pPr>
      <w:bookmarkStart w:id="5" w:name="_Toc114210880"/>
      <w:r w:rsidRPr="00E36A9A">
        <w:rPr>
          <w:bCs w:val="0"/>
          <w:kern w:val="0"/>
          <w:sz w:val="24"/>
          <w:szCs w:val="24"/>
          <w:lang w:val="de-AT"/>
        </w:rPr>
        <w:br w:type="page"/>
      </w:r>
      <w:bookmarkStart w:id="6" w:name="_Toc264537158"/>
      <w:bookmarkStart w:id="7" w:name="_Toc264537884"/>
      <w:bookmarkStart w:id="8" w:name="_Toc94299438"/>
      <w:proofErr w:type="spellStart"/>
      <w:r w:rsidR="006825DC">
        <w:rPr>
          <w:lang w:val="de-AT"/>
        </w:rPr>
        <w:lastRenderedPageBreak/>
        <w:t>Overview</w:t>
      </w:r>
      <w:bookmarkEnd w:id="5"/>
      <w:bookmarkEnd w:id="6"/>
      <w:bookmarkEnd w:id="7"/>
      <w:bookmarkEnd w:id="8"/>
      <w:proofErr w:type="spellEnd"/>
    </w:p>
    <w:p w14:paraId="65E0B893" w14:textId="300C70D5" w:rsidR="00BF67B5" w:rsidRPr="00BF67B5" w:rsidRDefault="00BF67B5" w:rsidP="00BF67B5">
      <w:pPr>
        <w:pStyle w:val="Heading2"/>
        <w:rPr>
          <w:lang w:val="de-AT"/>
        </w:rPr>
      </w:pPr>
      <w:bookmarkStart w:id="9" w:name="_Toc108306640"/>
      <w:r>
        <w:rPr>
          <w:lang w:val="de-AT"/>
        </w:rPr>
        <w:t>Description</w:t>
      </w:r>
      <w:bookmarkEnd w:id="9"/>
    </w:p>
    <w:p w14:paraId="17418C99" w14:textId="6246D84A" w:rsidR="0050287F" w:rsidRDefault="0050287F" w:rsidP="0050287F">
      <w:pPr>
        <w:rPr>
          <w:szCs w:val="22"/>
          <w:lang w:val="en-US"/>
        </w:rPr>
      </w:pPr>
      <w:r>
        <w:rPr>
          <w:szCs w:val="22"/>
          <w:lang w:val="en-US"/>
        </w:rPr>
        <w:t>D</w:t>
      </w:r>
      <w:r w:rsidRPr="0050287F">
        <w:rPr>
          <w:szCs w:val="22"/>
          <w:lang w:val="en-US"/>
        </w:rPr>
        <w:t>evelop an application based on the GUI frameworks C# / WPF or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Java / JavaFX. The user creates (bike-, hike-, running- or vacation-) tours in advance and manages</w:t>
      </w:r>
      <w:r>
        <w:rPr>
          <w:szCs w:val="22"/>
          <w:lang w:val="en-US"/>
        </w:rPr>
        <w:t xml:space="preserve"> </w:t>
      </w:r>
      <w:r w:rsidRPr="0050287F">
        <w:rPr>
          <w:szCs w:val="22"/>
          <w:lang w:val="en-US"/>
        </w:rPr>
        <w:t>the logs and statistical data of accomplished tours.</w:t>
      </w:r>
    </w:p>
    <w:p w14:paraId="52E48CFC" w14:textId="0D6F2AC0" w:rsidR="00BF67B5" w:rsidRPr="006825DC" w:rsidRDefault="00BF67B5" w:rsidP="00BF67B5">
      <w:pPr>
        <w:pStyle w:val="Heading2"/>
        <w:rPr>
          <w:lang w:val="en-US"/>
        </w:rPr>
      </w:pPr>
      <w:bookmarkStart w:id="10" w:name="_Toc108306641"/>
      <w:r>
        <w:rPr>
          <w:lang w:val="en-US"/>
        </w:rPr>
        <w:t>Tracked time</w:t>
      </w:r>
      <w:bookmarkEnd w:id="10"/>
    </w:p>
    <w:p w14:paraId="33A6B8F1" w14:textId="6158956A" w:rsidR="00D11956" w:rsidRDefault="00BF67B5" w:rsidP="00415E8D">
      <w:pPr>
        <w:rPr>
          <w:szCs w:val="22"/>
          <w:lang w:val="en-US"/>
        </w:rPr>
      </w:pPr>
      <w:r>
        <w:rPr>
          <w:szCs w:val="22"/>
          <w:lang w:val="en-US"/>
        </w:rPr>
        <w:t>A</w:t>
      </w:r>
      <w:r w:rsidR="006825DC">
        <w:rPr>
          <w:szCs w:val="22"/>
          <w:lang w:val="en-US"/>
        </w:rPr>
        <w:t>bout 70 hours</w:t>
      </w:r>
    </w:p>
    <w:p w14:paraId="1E68DEFF" w14:textId="7EA9D91D" w:rsidR="00BF67B5" w:rsidRDefault="00BF67B5" w:rsidP="00BF67B5">
      <w:pPr>
        <w:pStyle w:val="Heading2"/>
        <w:rPr>
          <w:lang w:val="en-US"/>
        </w:rPr>
      </w:pPr>
      <w:bookmarkStart w:id="11" w:name="_Toc108306642"/>
      <w:r>
        <w:rPr>
          <w:lang w:val="en-US"/>
        </w:rPr>
        <w:t>GitHub Link</w:t>
      </w:r>
      <w:bookmarkEnd w:id="11"/>
    </w:p>
    <w:p w14:paraId="10A200F7" w14:textId="6E2EA199" w:rsidR="006825DC" w:rsidRPr="00D007E4" w:rsidRDefault="0050287F" w:rsidP="00415E8D">
      <w:pPr>
        <w:rPr>
          <w:szCs w:val="22"/>
          <w:lang w:val="en-US"/>
        </w:rPr>
      </w:pPr>
      <w:r w:rsidRPr="0050287F">
        <w:rPr>
          <w:szCs w:val="22"/>
          <w:lang w:val="en-US"/>
        </w:rPr>
        <w:t>https://github.com/PaulSteindl/Tourplanner</w:t>
      </w:r>
    </w:p>
    <w:p w14:paraId="322D1206" w14:textId="77777777" w:rsidR="003907F6" w:rsidRPr="00D007E4" w:rsidRDefault="003907F6" w:rsidP="00AD7F2F">
      <w:pPr>
        <w:rPr>
          <w:szCs w:val="22"/>
          <w:lang w:val="en-US"/>
        </w:rPr>
      </w:pPr>
    </w:p>
    <w:p w14:paraId="061939C3" w14:textId="047D9E60" w:rsidR="00D416AA" w:rsidRPr="00E36A9A" w:rsidRDefault="006825DC" w:rsidP="00D11956">
      <w:pPr>
        <w:pStyle w:val="Heading1"/>
        <w:rPr>
          <w:lang w:val="de-AT"/>
        </w:rPr>
      </w:pPr>
      <w:bookmarkStart w:id="12" w:name="_Toc114210883"/>
      <w:bookmarkStart w:id="13" w:name="_Toc264537161"/>
      <w:bookmarkStart w:id="14" w:name="_Toc264537888"/>
      <w:bookmarkStart w:id="15" w:name="_Toc94299441"/>
      <w:r>
        <w:rPr>
          <w:lang w:val="de-AT"/>
        </w:rPr>
        <w:t xml:space="preserve">Technical </w:t>
      </w:r>
      <w:proofErr w:type="spellStart"/>
      <w:r>
        <w:rPr>
          <w:lang w:val="de-AT"/>
        </w:rPr>
        <w:t>steps</w:t>
      </w:r>
      <w:proofErr w:type="spellEnd"/>
      <w:r>
        <w:rPr>
          <w:lang w:val="de-AT"/>
        </w:rPr>
        <w:t xml:space="preserve"> and </w:t>
      </w:r>
      <w:proofErr w:type="spellStart"/>
      <w:r>
        <w:rPr>
          <w:lang w:val="de-AT"/>
        </w:rPr>
        <w:t>desicions</w:t>
      </w:r>
      <w:bookmarkEnd w:id="12"/>
      <w:bookmarkEnd w:id="13"/>
      <w:bookmarkEnd w:id="14"/>
      <w:bookmarkEnd w:id="15"/>
      <w:proofErr w:type="spellEnd"/>
    </w:p>
    <w:p w14:paraId="406CAC8F" w14:textId="56ADF3AD" w:rsidR="006825DC" w:rsidRDefault="0050287F" w:rsidP="0050287F">
      <w:pPr>
        <w:pStyle w:val="Heading2"/>
        <w:rPr>
          <w:lang w:val="en-US"/>
        </w:rPr>
      </w:pPr>
      <w:bookmarkStart w:id="16" w:name="_Toc108306643"/>
      <w:r>
        <w:rPr>
          <w:lang w:val="en-US"/>
        </w:rPr>
        <w:t>Design</w:t>
      </w:r>
      <w:bookmarkEnd w:id="16"/>
      <w:r w:rsidR="00BD5C75">
        <w:rPr>
          <w:lang w:val="en-US"/>
        </w:rPr>
        <w:t xml:space="preserve"> patterns</w:t>
      </w:r>
    </w:p>
    <w:p w14:paraId="6A6A1B2C" w14:textId="79A26D81" w:rsidR="009E6DE9" w:rsidRDefault="009E6DE9" w:rsidP="009E6DE9">
      <w:pPr>
        <w:pStyle w:val="Heading3"/>
        <w:rPr>
          <w:lang w:val="en-US"/>
        </w:rPr>
      </w:pPr>
      <w:r>
        <w:rPr>
          <w:lang w:val="en-US"/>
        </w:rPr>
        <w:t>MVVM</w:t>
      </w:r>
    </w:p>
    <w:p w14:paraId="674FE73F" w14:textId="7FCEA80E" w:rsidR="00092605" w:rsidRPr="002A6234" w:rsidRDefault="00D834BD" w:rsidP="00092605">
      <w:pPr>
        <w:rPr>
          <w:lang w:val="en-US"/>
        </w:rPr>
      </w:pPr>
      <w:r>
        <w:rPr>
          <w:lang w:val="en-US"/>
        </w:rPr>
        <w:t xml:space="preserve">We implemented our project based on the MVVM-pattern. So, we have a decoupling of Model and View through the different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. Therefore, it makes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reusable.</w:t>
      </w:r>
      <w:r w:rsidR="002A6234">
        <w:rPr>
          <w:lang w:val="en-US"/>
        </w:rPr>
        <w:t xml:space="preserve"> It e</w:t>
      </w:r>
      <w:r w:rsidR="002A6234" w:rsidRPr="002A6234">
        <w:rPr>
          <w:lang w:val="en-US"/>
        </w:rPr>
        <w:t>xposes properties and commands for binding in view</w:t>
      </w:r>
      <w:r w:rsidR="002A6234">
        <w:rPr>
          <w:lang w:val="en-US"/>
        </w:rPr>
        <w:t>.</w:t>
      </w:r>
    </w:p>
    <w:p w14:paraId="67C9BFA1" w14:textId="77777777" w:rsidR="009E6DE9" w:rsidRPr="009E6DE9" w:rsidRDefault="009E6DE9" w:rsidP="009E6DE9">
      <w:pPr>
        <w:rPr>
          <w:lang w:val="en-US"/>
        </w:rPr>
      </w:pPr>
    </w:p>
    <w:p w14:paraId="3DBB4533" w14:textId="41C9651F" w:rsidR="009E6DE9" w:rsidRDefault="009E6DE9" w:rsidP="009E6DE9">
      <w:pPr>
        <w:pStyle w:val="Heading3"/>
        <w:rPr>
          <w:lang w:val="en-US"/>
        </w:rPr>
      </w:pPr>
      <w:r>
        <w:rPr>
          <w:lang w:val="en-US"/>
        </w:rPr>
        <w:t>SOLID</w:t>
      </w:r>
    </w:p>
    <w:p w14:paraId="663923BC" w14:textId="403C7EBC" w:rsidR="009E6DE9" w:rsidRDefault="00214AAA" w:rsidP="009E6DE9">
      <w:pPr>
        <w:rPr>
          <w:lang w:val="en-US"/>
        </w:rPr>
      </w:pPr>
      <w:r>
        <w:rPr>
          <w:lang w:val="en-US"/>
        </w:rPr>
        <w:t>We followed the SOLID principle. Therefore, we have:</w:t>
      </w:r>
    </w:p>
    <w:p w14:paraId="146E79F2" w14:textId="16972F50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A separation of concerns</w:t>
      </w:r>
    </w:p>
    <w:p w14:paraId="40FED61F" w14:textId="291F0BCA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repetition of code</w:t>
      </w:r>
    </w:p>
    <w:p w14:paraId="27141887" w14:textId="4D0D8178" w:rsidR="00214AAA" w:rsidRDefault="00214AAA" w:rsidP="00214AA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We kept </w:t>
      </w:r>
      <w:r w:rsidR="009A620D">
        <w:rPr>
          <w:lang w:val="en-US"/>
        </w:rPr>
        <w:t>everything</w:t>
      </w:r>
      <w:r>
        <w:rPr>
          <w:lang w:val="en-US"/>
        </w:rPr>
        <w:t xml:space="preserve"> super simple</w:t>
      </w:r>
    </w:p>
    <w:p w14:paraId="7ECBBF24" w14:textId="5B87842F" w:rsidR="0094172D" w:rsidRDefault="0094172D" w:rsidP="00C67E9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No code what we don’t need or use</w:t>
      </w:r>
    </w:p>
    <w:p w14:paraId="78E6DDDB" w14:textId="54CF5EBE" w:rsidR="00C67E9A" w:rsidRDefault="00C67E9A" w:rsidP="00C67E9A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>Each unit has limited knowledge about other units</w:t>
      </w:r>
    </w:p>
    <w:p w14:paraId="32728BE5" w14:textId="23E868C4" w:rsidR="009E4463" w:rsidRDefault="009E4463" w:rsidP="009E4463">
      <w:pPr>
        <w:rPr>
          <w:lang w:val="en-US"/>
        </w:rPr>
      </w:pPr>
    </w:p>
    <w:p w14:paraId="2607F086" w14:textId="5AD63B06" w:rsidR="009E4463" w:rsidRDefault="009E4463" w:rsidP="009E4463">
      <w:pPr>
        <w:pStyle w:val="Heading3"/>
        <w:rPr>
          <w:lang w:val="en-US"/>
        </w:rPr>
      </w:pPr>
      <w:r>
        <w:rPr>
          <w:lang w:val="en-US"/>
        </w:rPr>
        <w:t>Layered Architecture</w:t>
      </w:r>
    </w:p>
    <w:p w14:paraId="67A33E3A" w14:textId="03804E58" w:rsidR="009E4463" w:rsidRPr="009E4463" w:rsidRDefault="00790D82" w:rsidP="009E4463">
      <w:pPr>
        <w:rPr>
          <w:lang w:val="en-US"/>
        </w:rPr>
      </w:pPr>
      <w:r w:rsidRPr="00790D82">
        <w:rPr>
          <w:rFonts w:cs="Arial"/>
          <w:color w:val="000000"/>
          <w:szCs w:val="22"/>
          <w:shd w:val="clear" w:color="auto" w:fill="FFFFFF"/>
          <w:lang w:val="en-US"/>
        </w:rPr>
        <w:t>Using logical layers in which components are grouped logically and communicate with each other and with other applications and clients, we have an overall structure for our applications. </w:t>
      </w:r>
      <w:r w:rsidR="00D16624">
        <w:rPr>
          <w:lang w:val="en-US"/>
        </w:rPr>
        <w:t>The structure is described in the following sites.</w:t>
      </w:r>
    </w:p>
    <w:p w14:paraId="62310C90" w14:textId="77777777" w:rsidR="00092605" w:rsidRPr="009E6DE9" w:rsidRDefault="00092605" w:rsidP="009E6DE9">
      <w:pPr>
        <w:rPr>
          <w:lang w:val="en-US"/>
        </w:rPr>
      </w:pPr>
    </w:p>
    <w:p w14:paraId="6A284944" w14:textId="33D480CE" w:rsidR="0050287F" w:rsidRDefault="0050287F" w:rsidP="0050287F">
      <w:pPr>
        <w:pStyle w:val="Heading2"/>
        <w:rPr>
          <w:lang w:val="en-US"/>
        </w:rPr>
      </w:pPr>
      <w:bookmarkStart w:id="17" w:name="_Toc108306644"/>
      <w:r>
        <w:rPr>
          <w:lang w:val="en-US"/>
        </w:rPr>
        <w:t>Failures</w:t>
      </w:r>
      <w:bookmarkEnd w:id="17"/>
    </w:p>
    <w:p w14:paraId="7A5E3081" w14:textId="2E28C18D" w:rsidR="00E9664C" w:rsidRDefault="004277BC" w:rsidP="00E9664C">
      <w:pPr>
        <w:rPr>
          <w:lang w:val="en-US"/>
        </w:rPr>
      </w:pPr>
      <w:r>
        <w:rPr>
          <w:lang w:val="en-US"/>
        </w:rPr>
        <w:t xml:space="preserve">We had one big failure in the frontend. Namely, we implemented the code not based on the MVVM-pattern. At first, we created all the different windows in the </w:t>
      </w:r>
      <w:proofErr w:type="spellStart"/>
      <w:r>
        <w:rPr>
          <w:lang w:val="en-US"/>
        </w:rPr>
        <w:t>MainWindowViewModel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lastRenderedPageBreak/>
        <w:t xml:space="preserve">Furthermore, did we implement all buttons in there. In conclusion, we had to change the whole frontend code based on the MVVM-pattern in the last few days. </w:t>
      </w:r>
    </w:p>
    <w:p w14:paraId="2FBEAFB3" w14:textId="77777777" w:rsidR="00E9664C" w:rsidRPr="00E9664C" w:rsidRDefault="00E9664C" w:rsidP="00E9664C">
      <w:pPr>
        <w:rPr>
          <w:lang w:val="en-US"/>
        </w:rPr>
      </w:pPr>
    </w:p>
    <w:p w14:paraId="1CF03050" w14:textId="4676BADB" w:rsidR="0050287F" w:rsidRPr="0050287F" w:rsidRDefault="0050287F" w:rsidP="0050287F">
      <w:pPr>
        <w:pStyle w:val="Heading2"/>
        <w:rPr>
          <w:lang w:val="en-US"/>
        </w:rPr>
      </w:pPr>
      <w:bookmarkStart w:id="18" w:name="_Toc108306645"/>
      <w:r>
        <w:rPr>
          <w:lang w:val="en-US"/>
        </w:rPr>
        <w:t>Selected solutions</w:t>
      </w:r>
      <w:bookmarkEnd w:id="18"/>
    </w:p>
    <w:p w14:paraId="03ED5A8D" w14:textId="19D045CC" w:rsidR="0050287F" w:rsidRDefault="00777EE7" w:rsidP="006825DC">
      <w:pPr>
        <w:rPr>
          <w:szCs w:val="22"/>
          <w:lang w:val="en-US"/>
        </w:rPr>
      </w:pPr>
      <w:r>
        <w:rPr>
          <w:szCs w:val="22"/>
          <w:lang w:val="en-US"/>
        </w:rPr>
        <w:t>??</w:t>
      </w:r>
    </w:p>
    <w:p w14:paraId="66125B87" w14:textId="77777777" w:rsidR="00777EE7" w:rsidRDefault="00777EE7" w:rsidP="006825DC">
      <w:pPr>
        <w:rPr>
          <w:szCs w:val="22"/>
          <w:lang w:val="en-US"/>
        </w:rPr>
      </w:pPr>
    </w:p>
    <w:p w14:paraId="2F0B09FE" w14:textId="0DB50A6C" w:rsidR="006825DC" w:rsidRDefault="006825DC" w:rsidP="006825DC">
      <w:pPr>
        <w:pStyle w:val="Heading1"/>
        <w:rPr>
          <w:lang w:val="en-US"/>
        </w:rPr>
      </w:pPr>
      <w:r>
        <w:rPr>
          <w:lang w:val="en-US"/>
        </w:rPr>
        <w:t>App architecture</w:t>
      </w:r>
    </w:p>
    <w:p w14:paraId="755D8DB3" w14:textId="10F0B0EB" w:rsidR="002E6C53" w:rsidRDefault="002E6C53" w:rsidP="002E6C53">
      <w:pPr>
        <w:pStyle w:val="Heading2"/>
        <w:rPr>
          <w:lang w:val="en-US"/>
        </w:rPr>
      </w:pPr>
      <w:bookmarkStart w:id="19" w:name="_Toc108306646"/>
      <w:r>
        <w:rPr>
          <w:lang w:val="en-US"/>
        </w:rPr>
        <w:t>Tourplanner</w:t>
      </w:r>
      <w:bookmarkEnd w:id="19"/>
    </w:p>
    <w:p w14:paraId="7CBFD766" w14:textId="19905AEF" w:rsidR="00ED5BBC" w:rsidRDefault="00ED5BBC" w:rsidP="00ED5BBC">
      <w:pPr>
        <w:rPr>
          <w:lang w:val="en-US"/>
        </w:rPr>
      </w:pPr>
      <w:r>
        <w:rPr>
          <w:lang w:val="en-US"/>
        </w:rPr>
        <w:t xml:space="preserve">The Tourplanner project is our main project. It is </w:t>
      </w:r>
      <w:r w:rsidR="00304802">
        <w:rPr>
          <w:lang w:val="en-US"/>
        </w:rPr>
        <w:t>responsible</w:t>
      </w:r>
      <w:r>
        <w:rPr>
          <w:lang w:val="en-US"/>
        </w:rPr>
        <w:t xml:space="preserve"> for everything and starts the application. </w:t>
      </w:r>
      <w:r w:rsidR="0057209A">
        <w:rPr>
          <w:lang w:val="en-US"/>
        </w:rPr>
        <w:t>Furthermore,</w:t>
      </w:r>
      <w:r>
        <w:rPr>
          <w:lang w:val="en-US"/>
        </w:rPr>
        <w:t xml:space="preserve"> it represents the frontend based on the MVVM-pattern</w:t>
      </w:r>
      <w:r w:rsidR="00304802">
        <w:rPr>
          <w:lang w:val="en-US"/>
        </w:rPr>
        <w:t xml:space="preserve"> for decoupling Model and view through </w:t>
      </w:r>
      <w:proofErr w:type="spellStart"/>
      <w:r w:rsidR="00304802">
        <w:rPr>
          <w:lang w:val="en-US"/>
        </w:rPr>
        <w:t>ViewModel</w:t>
      </w:r>
      <w:proofErr w:type="spellEnd"/>
      <w:r>
        <w:rPr>
          <w:lang w:val="en-US"/>
        </w:rPr>
        <w:t>.</w:t>
      </w:r>
      <w:r w:rsidR="00304802">
        <w:rPr>
          <w:lang w:val="en-US"/>
        </w:rPr>
        <w:t xml:space="preserve"> </w:t>
      </w:r>
    </w:p>
    <w:p w14:paraId="21498F49" w14:textId="77777777" w:rsidR="00ED5BBC" w:rsidRPr="00ED5BBC" w:rsidRDefault="00ED5BBC" w:rsidP="00ED5BBC">
      <w:pPr>
        <w:rPr>
          <w:lang w:val="en-US"/>
        </w:rPr>
      </w:pPr>
    </w:p>
    <w:p w14:paraId="56A6D059" w14:textId="761F4D98" w:rsidR="002E6C53" w:rsidRDefault="002E6C53" w:rsidP="002E6C53">
      <w:pPr>
        <w:pStyle w:val="Heading2"/>
        <w:rPr>
          <w:lang w:val="en-US"/>
        </w:rPr>
      </w:pPr>
      <w:bookmarkStart w:id="20" w:name="_Toc108306647"/>
      <w:r>
        <w:rPr>
          <w:lang w:val="en-US"/>
        </w:rPr>
        <w:t>Tourplanner.BusinessLayer</w:t>
      </w:r>
      <w:bookmarkEnd w:id="20"/>
    </w:p>
    <w:p w14:paraId="29F0C54B" w14:textId="74692D60" w:rsidR="0057209A" w:rsidRDefault="0089659A" w:rsidP="0057209A">
      <w:pPr>
        <w:rPr>
          <w:lang w:val="en-US"/>
        </w:rPr>
      </w:pPr>
      <w:r>
        <w:rPr>
          <w:lang w:val="en-US"/>
        </w:rPr>
        <w:t>Our</w:t>
      </w:r>
      <w:r w:rsidR="00EC2F0B">
        <w:rPr>
          <w:lang w:val="en-US"/>
        </w:rPr>
        <w:t xml:space="preserve"> </w:t>
      </w:r>
      <w:r>
        <w:rPr>
          <w:lang w:val="en-US"/>
        </w:rPr>
        <w:t>Tourplanner.BusinessLayer</w:t>
      </w:r>
      <w:r w:rsidR="00EC2F0B">
        <w:rPr>
          <w:lang w:val="en-US"/>
        </w:rPr>
        <w:t xml:space="preserve"> project</w:t>
      </w:r>
      <w:r>
        <w:rPr>
          <w:lang w:val="en-US"/>
        </w:rPr>
        <w:t xml:space="preserve"> implements the core functionality of the system and also encapsulates the relevant business logic. It consists of </w:t>
      </w:r>
      <w:r w:rsidR="00C5643F">
        <w:rPr>
          <w:lang w:val="en-US"/>
        </w:rPr>
        <w:t>different interfaces that other callers can use.</w:t>
      </w:r>
    </w:p>
    <w:p w14:paraId="7FEA7DB0" w14:textId="61E4BD86" w:rsidR="00C5643F" w:rsidRDefault="00C5643F" w:rsidP="0057209A">
      <w:pPr>
        <w:rPr>
          <w:lang w:val="en-US"/>
        </w:rPr>
      </w:pPr>
    </w:p>
    <w:p w14:paraId="1F47AFCC" w14:textId="3EC0C6E4" w:rsidR="00C5643F" w:rsidRDefault="00C5643F" w:rsidP="00C5643F">
      <w:pPr>
        <w:pStyle w:val="Heading3"/>
        <w:rPr>
          <w:lang w:val="en-US"/>
        </w:rPr>
      </w:pPr>
      <w:r>
        <w:rPr>
          <w:lang w:val="en-US"/>
        </w:rPr>
        <w:t>Calculate Attributes</w:t>
      </w:r>
    </w:p>
    <w:p w14:paraId="22B41072" w14:textId="180DDCD6" w:rsidR="00C5643F" w:rsidRDefault="00105826" w:rsidP="00C5643F">
      <w:pPr>
        <w:rPr>
          <w:lang w:val="en-US"/>
        </w:rPr>
      </w:pPr>
      <w:r>
        <w:rPr>
          <w:lang w:val="en-US"/>
        </w:rPr>
        <w:t>For calculating some different things like the popularity of a tour or even the average rating of tour logs.</w:t>
      </w:r>
    </w:p>
    <w:p w14:paraId="66DDBA82" w14:textId="6348F2FA" w:rsidR="00105826" w:rsidRDefault="00105826" w:rsidP="00C5643F">
      <w:pPr>
        <w:rPr>
          <w:lang w:val="en-US"/>
        </w:rPr>
      </w:pPr>
    </w:p>
    <w:p w14:paraId="009E544A" w14:textId="78D3CEFE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Check Input</w:t>
      </w:r>
    </w:p>
    <w:p w14:paraId="70B8D191" w14:textId="0BD2E3E5" w:rsidR="00105826" w:rsidRDefault="00105826" w:rsidP="00105826">
      <w:pPr>
        <w:rPr>
          <w:lang w:val="en-US"/>
        </w:rPr>
      </w:pPr>
      <w:r>
        <w:rPr>
          <w:lang w:val="en-US"/>
        </w:rPr>
        <w:t>For checking the user input for instance by adding a tour.</w:t>
      </w:r>
    </w:p>
    <w:p w14:paraId="347D8E66" w14:textId="77777777" w:rsidR="00105826" w:rsidRDefault="00105826" w:rsidP="00105826">
      <w:pPr>
        <w:rPr>
          <w:lang w:val="en-US"/>
        </w:rPr>
      </w:pPr>
    </w:p>
    <w:p w14:paraId="52E9F84C" w14:textId="7B3A285B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Import Export</w:t>
      </w:r>
    </w:p>
    <w:p w14:paraId="012B1D54" w14:textId="18D00128" w:rsidR="00105826" w:rsidRDefault="00105826" w:rsidP="00105826">
      <w:pPr>
        <w:rPr>
          <w:lang w:val="en-US"/>
        </w:rPr>
      </w:pPr>
      <w:r>
        <w:rPr>
          <w:lang w:val="en-US"/>
        </w:rPr>
        <w:t>For importing and exporting a tour.</w:t>
      </w:r>
    </w:p>
    <w:p w14:paraId="7EC91419" w14:textId="0315089C" w:rsidR="00105826" w:rsidRDefault="00105826" w:rsidP="00105826">
      <w:pPr>
        <w:rPr>
          <w:lang w:val="en-US"/>
        </w:rPr>
      </w:pPr>
    </w:p>
    <w:p w14:paraId="58F7F028" w14:textId="1BDA21BC" w:rsidR="00105826" w:rsidRDefault="00105826" w:rsidP="00105826">
      <w:pPr>
        <w:pStyle w:val="Heading3"/>
        <w:rPr>
          <w:lang w:val="en-US"/>
        </w:rPr>
      </w:pPr>
      <w:r>
        <w:rPr>
          <w:lang w:val="en-US"/>
        </w:rPr>
        <w:t>Map Quest API</w:t>
      </w:r>
    </w:p>
    <w:p w14:paraId="1A4CFA99" w14:textId="14608D8A" w:rsidR="00105826" w:rsidRDefault="00105826" w:rsidP="00105826">
      <w:pPr>
        <w:rPr>
          <w:lang w:val="en-US"/>
        </w:rPr>
      </w:pPr>
      <w:r>
        <w:rPr>
          <w:lang w:val="en-US"/>
        </w:rPr>
        <w:t>For fetching all the data for the tours through the map quest API</w:t>
      </w:r>
      <w:r w:rsidR="00DA293D">
        <w:rPr>
          <w:lang w:val="en-US"/>
        </w:rPr>
        <w:t>.</w:t>
      </w:r>
    </w:p>
    <w:p w14:paraId="57229FED" w14:textId="3B625F0B" w:rsidR="00DA293D" w:rsidRDefault="00DA293D" w:rsidP="00105826">
      <w:pPr>
        <w:rPr>
          <w:lang w:val="en-US"/>
        </w:rPr>
      </w:pPr>
    </w:p>
    <w:p w14:paraId="47E50741" w14:textId="4F88564C" w:rsidR="00DA293D" w:rsidRDefault="006409E3" w:rsidP="00DA293D">
      <w:pPr>
        <w:pStyle w:val="Heading3"/>
        <w:rPr>
          <w:lang w:val="en-US"/>
        </w:rPr>
      </w:pPr>
      <w:r>
        <w:rPr>
          <w:lang w:val="en-US"/>
        </w:rPr>
        <w:t>Report</w:t>
      </w:r>
    </w:p>
    <w:p w14:paraId="3C637049" w14:textId="2B6AD355" w:rsidR="006409E3" w:rsidRDefault="006409E3" w:rsidP="006409E3">
      <w:pPr>
        <w:rPr>
          <w:lang w:val="en-US"/>
        </w:rPr>
      </w:pPr>
      <w:r>
        <w:rPr>
          <w:lang w:val="en-US"/>
        </w:rPr>
        <w:t>For creating a report or even a summarize report.</w:t>
      </w:r>
    </w:p>
    <w:p w14:paraId="3C3A2E0F" w14:textId="5651B801" w:rsidR="006409E3" w:rsidRDefault="006409E3" w:rsidP="006409E3">
      <w:pPr>
        <w:rPr>
          <w:lang w:val="en-US"/>
        </w:rPr>
      </w:pPr>
    </w:p>
    <w:p w14:paraId="180CD369" w14:textId="51C6ACF3" w:rsidR="006409E3" w:rsidRDefault="00873E22" w:rsidP="006409E3">
      <w:pPr>
        <w:pStyle w:val="Heading3"/>
        <w:rPr>
          <w:lang w:val="en-US"/>
        </w:rPr>
      </w:pPr>
      <w:r>
        <w:rPr>
          <w:lang w:val="en-US"/>
        </w:rPr>
        <w:t>Text Search</w:t>
      </w:r>
    </w:p>
    <w:p w14:paraId="4DE5BBEB" w14:textId="5D628211" w:rsidR="00873E22" w:rsidRDefault="00421435" w:rsidP="00873E22">
      <w:pPr>
        <w:rPr>
          <w:lang w:val="en-US"/>
        </w:rPr>
      </w:pPr>
      <w:r>
        <w:rPr>
          <w:lang w:val="en-US"/>
        </w:rPr>
        <w:t>For searching through tours and tour logs.</w:t>
      </w:r>
    </w:p>
    <w:p w14:paraId="2724A5F0" w14:textId="43FEA0E9" w:rsidR="00421435" w:rsidRDefault="00421435" w:rsidP="00873E22">
      <w:pPr>
        <w:rPr>
          <w:lang w:val="en-US"/>
        </w:rPr>
      </w:pPr>
    </w:p>
    <w:p w14:paraId="1A6FD161" w14:textId="2C703C2F" w:rsidR="00421435" w:rsidRDefault="00421435" w:rsidP="00421435">
      <w:pPr>
        <w:pStyle w:val="Heading3"/>
        <w:rPr>
          <w:lang w:val="en-US"/>
        </w:rPr>
      </w:pPr>
      <w:r>
        <w:rPr>
          <w:lang w:val="en-US"/>
        </w:rPr>
        <w:t>Tour</w:t>
      </w:r>
    </w:p>
    <w:p w14:paraId="68C19E07" w14:textId="04713029" w:rsidR="00421435" w:rsidRDefault="00421435" w:rsidP="00421435">
      <w:pPr>
        <w:rPr>
          <w:lang w:val="en-US"/>
        </w:rPr>
      </w:pPr>
      <w:r>
        <w:rPr>
          <w:lang w:val="en-US"/>
        </w:rPr>
        <w:t>For creating, updating, deleting a tour.</w:t>
      </w:r>
    </w:p>
    <w:p w14:paraId="0551599C" w14:textId="1CE75871" w:rsidR="00421435" w:rsidRDefault="00421435" w:rsidP="00421435">
      <w:pPr>
        <w:rPr>
          <w:lang w:val="en-US"/>
        </w:rPr>
      </w:pPr>
    </w:p>
    <w:p w14:paraId="7238A550" w14:textId="63ECF745" w:rsidR="00421435" w:rsidRDefault="0061012B" w:rsidP="00421435">
      <w:pPr>
        <w:pStyle w:val="Heading3"/>
        <w:rPr>
          <w:lang w:val="en-US"/>
        </w:rPr>
      </w:pPr>
      <w:r>
        <w:rPr>
          <w:lang w:val="en-US"/>
        </w:rPr>
        <w:t>Tour Log</w:t>
      </w:r>
    </w:p>
    <w:p w14:paraId="14D6FD4B" w14:textId="6AB1DFDC" w:rsidR="0061012B" w:rsidRPr="0061012B" w:rsidRDefault="0061012B" w:rsidP="0061012B">
      <w:pPr>
        <w:rPr>
          <w:lang w:val="en-US"/>
        </w:rPr>
      </w:pPr>
      <w:r>
        <w:rPr>
          <w:lang w:val="en-US"/>
        </w:rPr>
        <w:t>For creating, updating, deleting a tour log.</w:t>
      </w:r>
    </w:p>
    <w:p w14:paraId="2E604091" w14:textId="77777777" w:rsidR="0057209A" w:rsidRPr="0057209A" w:rsidRDefault="0057209A" w:rsidP="0057209A">
      <w:pPr>
        <w:rPr>
          <w:lang w:val="en-US"/>
        </w:rPr>
      </w:pPr>
    </w:p>
    <w:p w14:paraId="66FEBF0E" w14:textId="782704C5" w:rsidR="002E6C53" w:rsidRDefault="002E6C53" w:rsidP="002E6C53">
      <w:pPr>
        <w:pStyle w:val="Heading2"/>
        <w:rPr>
          <w:lang w:val="en-US"/>
        </w:rPr>
      </w:pPr>
      <w:bookmarkStart w:id="21" w:name="_Toc108306648"/>
      <w:proofErr w:type="spellStart"/>
      <w:r>
        <w:rPr>
          <w:lang w:val="en-US"/>
        </w:rPr>
        <w:t>Tourplanner.DataAccessLayer</w:t>
      </w:r>
      <w:bookmarkEnd w:id="21"/>
      <w:proofErr w:type="spellEnd"/>
    </w:p>
    <w:p w14:paraId="369043B8" w14:textId="76FBD3D7" w:rsidR="0007220E" w:rsidRDefault="0007220E" w:rsidP="000900C2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Tourplanner.DataAccessLayer</w:t>
      </w:r>
      <w:proofErr w:type="spellEnd"/>
      <w:r>
        <w:rPr>
          <w:lang w:val="en-US"/>
        </w:rPr>
        <w:t xml:space="preserve"> project provides access to data.</w:t>
      </w:r>
      <w:r w:rsidR="000900C2">
        <w:rPr>
          <w:lang w:val="en-US"/>
        </w:rPr>
        <w:t xml:space="preserve"> For example, it reads files, creates dictionaries and also has some database commands.</w:t>
      </w:r>
    </w:p>
    <w:p w14:paraId="35FAC8D5" w14:textId="357EBD5B" w:rsidR="000900C2" w:rsidRDefault="000900C2" w:rsidP="000900C2">
      <w:pPr>
        <w:rPr>
          <w:lang w:val="en-US"/>
        </w:rPr>
      </w:pPr>
    </w:p>
    <w:p w14:paraId="5A331470" w14:textId="1D8B7EAD" w:rsidR="000900C2" w:rsidRDefault="000900C2" w:rsidP="000900C2">
      <w:pPr>
        <w:pStyle w:val="Heading2"/>
        <w:rPr>
          <w:lang w:val="en-US"/>
        </w:rPr>
      </w:pPr>
      <w:proofErr w:type="spellStart"/>
      <w:r>
        <w:rPr>
          <w:lang w:val="en-US"/>
        </w:rPr>
        <w:t>Tourplanner.DataAccessLayerInMemory</w:t>
      </w:r>
      <w:proofErr w:type="spellEnd"/>
    </w:p>
    <w:p w14:paraId="0B876906" w14:textId="672BB239" w:rsidR="00FA6D4B" w:rsidRPr="00FA6D4B" w:rsidRDefault="0040660A" w:rsidP="00FA6D4B">
      <w:pPr>
        <w:rPr>
          <w:lang w:val="en-US"/>
        </w:rPr>
      </w:pPr>
      <w:r>
        <w:rPr>
          <w:lang w:val="en-US"/>
        </w:rPr>
        <w:t>This project</w:t>
      </w:r>
      <w:r w:rsidR="00087DFD">
        <w:rPr>
          <w:lang w:val="en-US"/>
        </w:rPr>
        <w:t xml:space="preserve"> represents an </w:t>
      </w:r>
      <w:proofErr w:type="spellStart"/>
      <w:r w:rsidR="00087DFD">
        <w:rPr>
          <w:lang w:val="en-US"/>
        </w:rPr>
        <w:t>InMemoryDataAccessLayer</w:t>
      </w:r>
      <w:proofErr w:type="spellEnd"/>
      <w:r w:rsidR="00087DFD">
        <w:rPr>
          <w:lang w:val="en-US"/>
        </w:rPr>
        <w:t>.</w:t>
      </w:r>
    </w:p>
    <w:p w14:paraId="3E2B0B62" w14:textId="77777777" w:rsidR="00DA293D" w:rsidRPr="00DA293D" w:rsidRDefault="00DA293D" w:rsidP="00DA293D">
      <w:pPr>
        <w:rPr>
          <w:lang w:val="en-US"/>
        </w:rPr>
      </w:pPr>
    </w:p>
    <w:p w14:paraId="688CA4BD" w14:textId="0DCA0B40" w:rsidR="002E6C53" w:rsidRDefault="002E6C53" w:rsidP="002E6C53">
      <w:pPr>
        <w:pStyle w:val="Heading2"/>
        <w:rPr>
          <w:lang w:val="en-US"/>
        </w:rPr>
      </w:pPr>
      <w:bookmarkStart w:id="22" w:name="_Toc108306649"/>
      <w:proofErr w:type="spellStart"/>
      <w:r>
        <w:rPr>
          <w:lang w:val="en-US"/>
        </w:rPr>
        <w:t>Tourplanner.Models</w:t>
      </w:r>
      <w:bookmarkEnd w:id="22"/>
      <w:proofErr w:type="spellEnd"/>
    </w:p>
    <w:p w14:paraId="1B1E5DA9" w14:textId="5D3B9E1F" w:rsidR="000900C2" w:rsidRPr="000900C2" w:rsidRDefault="00276C9A" w:rsidP="000900C2">
      <w:pPr>
        <w:rPr>
          <w:lang w:val="en-US"/>
        </w:rPr>
      </w:pPr>
      <w:r>
        <w:rPr>
          <w:lang w:val="en-US"/>
        </w:rPr>
        <w:t>Keeps the data of the business objects / entities.</w:t>
      </w:r>
    </w:p>
    <w:p w14:paraId="584B91A5" w14:textId="6090ADC8" w:rsidR="002E6C53" w:rsidRDefault="002E6C53" w:rsidP="002E6C53">
      <w:pPr>
        <w:pStyle w:val="Heading2"/>
        <w:rPr>
          <w:lang w:val="en-US"/>
        </w:rPr>
      </w:pPr>
      <w:bookmarkStart w:id="23" w:name="_Toc108306650"/>
      <w:proofErr w:type="spellStart"/>
      <w:r>
        <w:rPr>
          <w:lang w:val="en-US"/>
        </w:rPr>
        <w:t>Tourplanner.Shared</w:t>
      </w:r>
      <w:bookmarkEnd w:id="23"/>
      <w:proofErr w:type="spellEnd"/>
    </w:p>
    <w:p w14:paraId="2967B251" w14:textId="57EA4B79" w:rsidR="005037B5" w:rsidRDefault="002E585E" w:rsidP="005037B5">
      <w:pPr>
        <w:rPr>
          <w:lang w:val="en-US"/>
        </w:rPr>
      </w:pPr>
      <w:r>
        <w:rPr>
          <w:lang w:val="en-US"/>
        </w:rPr>
        <w:t xml:space="preserve">We have several log levels between we can choose. It is used for different treatment of messages based on </w:t>
      </w:r>
      <w:r w:rsidR="004624CD">
        <w:rPr>
          <w:lang w:val="en-US"/>
        </w:rPr>
        <w:t>its</w:t>
      </w:r>
      <w:r>
        <w:rPr>
          <w:lang w:val="en-US"/>
        </w:rPr>
        <w:t xml:space="preserve"> level of severity.</w:t>
      </w:r>
    </w:p>
    <w:p w14:paraId="390F1678" w14:textId="77777777" w:rsidR="0037757F" w:rsidRPr="005037B5" w:rsidRDefault="0037757F" w:rsidP="005037B5">
      <w:pPr>
        <w:rPr>
          <w:lang w:val="en-US"/>
        </w:rPr>
      </w:pPr>
    </w:p>
    <w:p w14:paraId="247C1750" w14:textId="4DE54272" w:rsidR="002E6C53" w:rsidRDefault="002E6C53" w:rsidP="002E6C53">
      <w:pPr>
        <w:pStyle w:val="Heading2"/>
        <w:rPr>
          <w:lang w:val="en-US"/>
        </w:rPr>
      </w:pPr>
      <w:bookmarkStart w:id="24" w:name="_Toc108306651"/>
      <w:r>
        <w:rPr>
          <w:lang w:val="en-US"/>
        </w:rPr>
        <w:t>Tourplanner.Shared.Log4Net</w:t>
      </w:r>
      <w:bookmarkEnd w:id="24"/>
    </w:p>
    <w:p w14:paraId="6F32F696" w14:textId="74833B15" w:rsidR="0037757F" w:rsidRDefault="0037757F" w:rsidP="0037757F">
      <w:pPr>
        <w:rPr>
          <w:lang w:val="en-US"/>
        </w:rPr>
      </w:pPr>
      <w:r>
        <w:rPr>
          <w:lang w:val="en-US"/>
        </w:rPr>
        <w:t>??</w:t>
      </w:r>
    </w:p>
    <w:p w14:paraId="34774E73" w14:textId="77777777" w:rsidR="0037757F" w:rsidRPr="0037757F" w:rsidRDefault="0037757F" w:rsidP="0037757F">
      <w:pPr>
        <w:rPr>
          <w:lang w:val="en-US"/>
        </w:rPr>
      </w:pPr>
    </w:p>
    <w:p w14:paraId="628F719C" w14:textId="228B0792" w:rsidR="002E6C53" w:rsidRDefault="002E6C53" w:rsidP="002E6C53">
      <w:pPr>
        <w:pStyle w:val="Heading2"/>
        <w:rPr>
          <w:lang w:val="en-US"/>
        </w:rPr>
      </w:pPr>
      <w:bookmarkStart w:id="25" w:name="_Toc108306652"/>
      <w:proofErr w:type="spellStart"/>
      <w:r>
        <w:rPr>
          <w:lang w:val="en-US"/>
        </w:rPr>
        <w:t>Tourplanner.UnitTests</w:t>
      </w:r>
      <w:bookmarkEnd w:id="25"/>
      <w:proofErr w:type="spellEnd"/>
    </w:p>
    <w:p w14:paraId="4AAE2283" w14:textId="706FA92E" w:rsidR="002E6C53" w:rsidRDefault="008E298D" w:rsidP="002E6C53">
      <w:pPr>
        <w:rPr>
          <w:lang w:val="en-US"/>
        </w:rPr>
      </w:pPr>
      <w:r>
        <w:rPr>
          <w:lang w:val="en-US"/>
        </w:rPr>
        <w:t xml:space="preserve">We implemented over twenty unit tests, but unfortunately we wrote no tests for the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</w:t>
      </w:r>
      <w:r w:rsidRPr="008E298D">
        <w:rPr>
          <w:lang w:val="en-US"/>
        </w:rPr>
        <w:t>although it would be of importance</w:t>
      </w:r>
      <w:r>
        <w:rPr>
          <w:lang w:val="en-US"/>
        </w:rPr>
        <w:t>.</w:t>
      </w:r>
    </w:p>
    <w:p w14:paraId="2805DFC5" w14:textId="77777777" w:rsidR="008E298D" w:rsidRPr="002E6C53" w:rsidRDefault="008E298D" w:rsidP="002E6C53">
      <w:pPr>
        <w:rPr>
          <w:lang w:val="en-US"/>
        </w:rPr>
      </w:pPr>
    </w:p>
    <w:p w14:paraId="14E59E2F" w14:textId="2A6D7E11" w:rsidR="002E6C53" w:rsidRDefault="002E6C53" w:rsidP="002E6C53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14:paraId="78AC28AD" w14:textId="40ABB67E" w:rsidR="002E6C53" w:rsidRDefault="002E6C53" w:rsidP="002E6C53">
      <w:pPr>
        <w:pStyle w:val="Heading2"/>
        <w:rPr>
          <w:lang w:val="en-US"/>
        </w:rPr>
      </w:pPr>
      <w:bookmarkStart w:id="26" w:name="_Toc108306653"/>
      <w:r>
        <w:rPr>
          <w:lang w:val="en-US"/>
        </w:rPr>
        <w:t xml:space="preserve">Via UML </w:t>
      </w:r>
      <w:r w:rsidR="00C87FB7">
        <w:rPr>
          <w:lang w:val="en-US"/>
        </w:rPr>
        <w:t>use case d</w:t>
      </w:r>
      <w:r>
        <w:rPr>
          <w:lang w:val="en-US"/>
        </w:rPr>
        <w:t>iagram</w:t>
      </w:r>
      <w:bookmarkEnd w:id="26"/>
    </w:p>
    <w:p w14:paraId="1684E202" w14:textId="77777777" w:rsidR="00387156" w:rsidRPr="00387156" w:rsidRDefault="00387156" w:rsidP="00387156">
      <w:pPr>
        <w:rPr>
          <w:lang w:val="en-US"/>
        </w:rPr>
      </w:pPr>
    </w:p>
    <w:p w14:paraId="0BA726B1" w14:textId="5FEBB861" w:rsidR="002E6C53" w:rsidRDefault="00C87FB7" w:rsidP="002E6C53">
      <w:pPr>
        <w:pStyle w:val="Heading2"/>
        <w:rPr>
          <w:lang w:val="en-US"/>
        </w:rPr>
      </w:pPr>
      <w:bookmarkStart w:id="27" w:name="_Toc108306654"/>
      <w:r>
        <w:rPr>
          <w:lang w:val="en-US"/>
        </w:rPr>
        <w:t xml:space="preserve">Via </w:t>
      </w:r>
      <w:r w:rsidR="002E6C53">
        <w:rPr>
          <w:lang w:val="en-US"/>
        </w:rPr>
        <w:t>Wireframes</w:t>
      </w:r>
      <w:bookmarkEnd w:id="27"/>
    </w:p>
    <w:p w14:paraId="710D4D22" w14:textId="4FED1954" w:rsidR="00273809" w:rsidRDefault="00273809" w:rsidP="00273809">
      <w:pPr>
        <w:rPr>
          <w:lang w:val="en-US"/>
        </w:rPr>
      </w:pPr>
      <w:r>
        <w:rPr>
          <w:lang w:val="en-US"/>
        </w:rPr>
        <w:t>At the beginning of our project, we created this Wireframing. It was just a simple one for getting an idea</w:t>
      </w:r>
      <w:r w:rsidR="00F84A96">
        <w:rPr>
          <w:lang w:val="en-US"/>
        </w:rPr>
        <w:t xml:space="preserve"> how it could look like</w:t>
      </w:r>
      <w:r>
        <w:rPr>
          <w:lang w:val="en-US"/>
        </w:rPr>
        <w:t>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 xml:space="preserve">However, we overestimated ourselves very much with the </w:t>
      </w:r>
      <w:r w:rsidR="00F23B4A">
        <w:rPr>
          <w:lang w:val="en-US"/>
        </w:rPr>
        <w:t>graphical</w:t>
      </w:r>
      <w:r w:rsidR="00F23B4A" w:rsidRPr="00F23B4A">
        <w:rPr>
          <w:lang w:val="en-US"/>
        </w:rPr>
        <w:t xml:space="preserve"> overview.</w:t>
      </w:r>
      <w:r w:rsidR="00F23B4A">
        <w:rPr>
          <w:lang w:val="en-US"/>
        </w:rPr>
        <w:t xml:space="preserve"> </w:t>
      </w:r>
      <w:r w:rsidR="00F23B4A" w:rsidRPr="00F23B4A">
        <w:rPr>
          <w:lang w:val="en-US"/>
        </w:rPr>
        <w:t>In the end, it doesn't look anything like that.</w:t>
      </w:r>
    </w:p>
    <w:p w14:paraId="260B634E" w14:textId="77777777" w:rsidR="00273809" w:rsidRPr="00273809" w:rsidRDefault="00273809" w:rsidP="00273809">
      <w:pPr>
        <w:rPr>
          <w:lang w:val="en-US"/>
        </w:rPr>
      </w:pPr>
    </w:p>
    <w:p w14:paraId="05BF23F2" w14:textId="495F1721" w:rsidR="00CF6BC1" w:rsidRDefault="005F4FA9" w:rsidP="00CF6BC1">
      <w:pPr>
        <w:rPr>
          <w:lang w:val="en-US"/>
        </w:rPr>
      </w:pPr>
      <w:r w:rsidRPr="005F4FA9">
        <w:rPr>
          <w:noProof/>
          <w:lang w:val="en-US"/>
        </w:rPr>
        <w:drawing>
          <wp:inline distT="0" distB="0" distL="0" distR="0" wp14:anchorId="6007204F" wp14:editId="4AA11CAC">
            <wp:extent cx="5759450" cy="41109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B565" w14:textId="21D5DA69" w:rsidR="005F4FA9" w:rsidRDefault="005F4FA9" w:rsidP="00CF6BC1">
      <w:pPr>
        <w:rPr>
          <w:lang w:val="en-US"/>
        </w:rPr>
      </w:pPr>
    </w:p>
    <w:p w14:paraId="2428C583" w14:textId="38BF1E15" w:rsidR="005F4FA9" w:rsidRDefault="005F4FA9" w:rsidP="00CF6BC1">
      <w:pPr>
        <w:rPr>
          <w:lang w:val="en-US"/>
        </w:rPr>
      </w:pPr>
      <w:r w:rsidRPr="005F4FA9">
        <w:rPr>
          <w:noProof/>
          <w:lang w:val="en-US"/>
        </w:rPr>
        <w:lastRenderedPageBreak/>
        <w:drawing>
          <wp:inline distT="0" distB="0" distL="0" distR="0" wp14:anchorId="5A4C2782" wp14:editId="55765C48">
            <wp:extent cx="5759450" cy="4093845"/>
            <wp:effectExtent l="0" t="0" r="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300" w14:textId="193E2041" w:rsidR="005F4FA9" w:rsidRDefault="005F4FA9" w:rsidP="00CF6BC1">
      <w:pPr>
        <w:rPr>
          <w:lang w:val="en-US"/>
        </w:rPr>
      </w:pPr>
    </w:p>
    <w:p w14:paraId="7F682A7C" w14:textId="648C8D50" w:rsidR="005F4FA9" w:rsidRDefault="005F4FA9" w:rsidP="00CF6BC1">
      <w:pPr>
        <w:rPr>
          <w:lang w:val="en-US"/>
        </w:rPr>
      </w:pPr>
      <w:r w:rsidRPr="005F4FA9">
        <w:rPr>
          <w:noProof/>
          <w:lang w:val="en-US"/>
        </w:rPr>
        <w:drawing>
          <wp:inline distT="0" distB="0" distL="0" distR="0" wp14:anchorId="7F1621BB" wp14:editId="03A5751D">
            <wp:extent cx="5759450" cy="409257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1F75" w14:textId="77777777" w:rsidR="005F4FA9" w:rsidRPr="00CF6BC1" w:rsidRDefault="005F4FA9" w:rsidP="00CF6BC1">
      <w:pPr>
        <w:rPr>
          <w:lang w:val="en-US"/>
        </w:rPr>
      </w:pPr>
    </w:p>
    <w:p w14:paraId="304FEEEC" w14:textId="1C01E95E" w:rsidR="002E6C53" w:rsidRDefault="00C87FB7" w:rsidP="002E6C53">
      <w:pPr>
        <w:pStyle w:val="Heading2"/>
        <w:rPr>
          <w:lang w:val="en-US"/>
        </w:rPr>
      </w:pPr>
      <w:bookmarkStart w:id="28" w:name="_Toc108306655"/>
      <w:r>
        <w:rPr>
          <w:lang w:val="en-US"/>
        </w:rPr>
        <w:t>Via UML Class Diagram</w:t>
      </w:r>
      <w:bookmarkEnd w:id="28"/>
    </w:p>
    <w:p w14:paraId="10626B08" w14:textId="77777777" w:rsidR="000170B2" w:rsidRPr="000170B2" w:rsidRDefault="000170B2" w:rsidP="000170B2">
      <w:pPr>
        <w:rPr>
          <w:lang w:val="en-US"/>
        </w:rPr>
      </w:pPr>
    </w:p>
    <w:p w14:paraId="33F89A9E" w14:textId="676275E7" w:rsidR="002E6C53" w:rsidRDefault="00C87FB7" w:rsidP="00C87FB7">
      <w:pPr>
        <w:pStyle w:val="Heading2"/>
        <w:rPr>
          <w:lang w:val="en-US"/>
        </w:rPr>
      </w:pPr>
      <w:bookmarkStart w:id="29" w:name="_Toc108306656"/>
      <w:r>
        <w:rPr>
          <w:lang w:val="en-US"/>
        </w:rPr>
        <w:t>Via sequence diagram for full-text search</w:t>
      </w:r>
      <w:bookmarkEnd w:id="29"/>
    </w:p>
    <w:p w14:paraId="47521D2C" w14:textId="239D5744" w:rsidR="00C87FB7" w:rsidRDefault="00C87FB7" w:rsidP="00C87FB7">
      <w:pPr>
        <w:rPr>
          <w:lang w:val="en-US"/>
        </w:rPr>
      </w:pPr>
    </w:p>
    <w:p w14:paraId="66298CAA" w14:textId="34969E6C" w:rsidR="00C87FB7" w:rsidRDefault="00C87FB7" w:rsidP="00C87FB7">
      <w:pPr>
        <w:pStyle w:val="Heading1"/>
        <w:rPr>
          <w:lang w:val="en-US"/>
        </w:rPr>
      </w:pPr>
      <w:r>
        <w:rPr>
          <w:lang w:val="en-US"/>
        </w:rPr>
        <w:t>Unit Tests</w:t>
      </w:r>
    </w:p>
    <w:p w14:paraId="11486CAE" w14:textId="227E01B7" w:rsidR="00F40920" w:rsidRDefault="00F40920" w:rsidP="00F40920">
      <w:pPr>
        <w:rPr>
          <w:lang w:val="en-US"/>
        </w:rPr>
      </w:pPr>
    </w:p>
    <w:p w14:paraId="57148D4A" w14:textId="550724BC" w:rsidR="00F40920" w:rsidRPr="00F40920" w:rsidRDefault="00F40920" w:rsidP="00F40920">
      <w:pPr>
        <w:pStyle w:val="Heading1"/>
        <w:rPr>
          <w:lang w:val="en-US"/>
        </w:rPr>
      </w:pPr>
      <w:r>
        <w:rPr>
          <w:lang w:val="en-US"/>
        </w:rPr>
        <w:t>Unique feature</w:t>
      </w:r>
    </w:p>
    <w:p w14:paraId="4CF0BAC4" w14:textId="54525B5C" w:rsidR="00584754" w:rsidRDefault="00DE1596" w:rsidP="00584754">
      <w:pPr>
        <w:rPr>
          <w:lang w:val="en-US"/>
        </w:rPr>
      </w:pPr>
      <w:r>
        <w:rPr>
          <w:lang w:val="en-US"/>
        </w:rPr>
        <w:t>Unfortunately, we don’t have a unique feature.</w:t>
      </w:r>
    </w:p>
    <w:p w14:paraId="4DC910AB" w14:textId="77777777" w:rsidR="00653F5E" w:rsidRDefault="00653F5E" w:rsidP="00584754">
      <w:pPr>
        <w:rPr>
          <w:lang w:val="en-US"/>
        </w:rPr>
      </w:pPr>
    </w:p>
    <w:p w14:paraId="28EF76FC" w14:textId="0605C8D3" w:rsidR="00584754" w:rsidRDefault="00584754" w:rsidP="00584754">
      <w:pPr>
        <w:pStyle w:val="Heading1"/>
        <w:rPr>
          <w:lang w:val="en-US"/>
        </w:rPr>
      </w:pPr>
      <w:r>
        <w:rPr>
          <w:lang w:val="en-US"/>
        </w:rPr>
        <w:t>Lessons learned</w:t>
      </w:r>
    </w:p>
    <w:p w14:paraId="26F5F3FC" w14:textId="04ABAF3D" w:rsidR="007F6791" w:rsidRDefault="007F6791" w:rsidP="007F6791">
      <w:pPr>
        <w:rPr>
          <w:lang w:val="en-US"/>
        </w:rPr>
      </w:pPr>
      <w:r>
        <w:rPr>
          <w:lang w:val="en-US"/>
        </w:rPr>
        <w:t xml:space="preserve">In the end, we learned a lot within this project. </w:t>
      </w:r>
    </w:p>
    <w:p w14:paraId="496E77C0" w14:textId="0D4E8ECE" w:rsidR="007F6791" w:rsidRDefault="007F6791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Working in pairs</w:t>
      </w:r>
    </w:p>
    <w:p w14:paraId="19C933B4" w14:textId="612E3B6D" w:rsidR="007F6791" w:rsidRDefault="00914936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Handling merge conflicts</w:t>
      </w:r>
    </w:p>
    <w:p w14:paraId="45AAA04F" w14:textId="1E5E81A4" w:rsidR="00914936" w:rsidRDefault="00207B5B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Implementing a layered architecture</w:t>
      </w:r>
    </w:p>
    <w:p w14:paraId="2AA038D0" w14:textId="525E4A15" w:rsidR="00207B5B" w:rsidRDefault="00207B5B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MVVM-pattern</w:t>
      </w:r>
    </w:p>
    <w:p w14:paraId="064CDB67" w14:textId="50E91658" w:rsidR="004624CD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to handle different failures</w:t>
      </w:r>
    </w:p>
    <w:p w14:paraId="190B0B68" w14:textId="7133F7AF" w:rsidR="004624CD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How to split up such a project</w:t>
      </w:r>
    </w:p>
    <w:p w14:paraId="4E302CE5" w14:textId="2BC2D06D" w:rsidR="004624CD" w:rsidRPr="007F6791" w:rsidRDefault="004624CD" w:rsidP="007F6791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And many more</w:t>
      </w:r>
    </w:p>
    <w:sectPr w:rsidR="004624CD" w:rsidRPr="007F6791" w:rsidSect="00C16315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502E" w14:textId="77777777" w:rsidR="003F1B53" w:rsidRDefault="003F1B53">
      <w:r>
        <w:separator/>
      </w:r>
    </w:p>
  </w:endnote>
  <w:endnote w:type="continuationSeparator" w:id="0">
    <w:p w14:paraId="271F89AC" w14:textId="77777777" w:rsidR="003F1B53" w:rsidRDefault="003F1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438" w14:textId="77777777" w:rsidR="007C1524" w:rsidRDefault="007C1524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1B61E2" w14:textId="77777777" w:rsidR="007C1524" w:rsidRDefault="007C1524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B16C" w14:textId="77777777" w:rsidR="006C1358" w:rsidRDefault="006C1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9AEC" w14:textId="77777777" w:rsidR="006C1358" w:rsidRDefault="006C13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94CB" w14:textId="77777777" w:rsidR="007C1524" w:rsidRDefault="007C1524" w:rsidP="00D01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01C">
      <w:rPr>
        <w:rStyle w:val="PageNumber"/>
        <w:noProof/>
      </w:rPr>
      <w:t>5</w:t>
    </w:r>
    <w:r>
      <w:rPr>
        <w:rStyle w:val="PageNumber"/>
      </w:rPr>
      <w:fldChar w:fldCharType="end"/>
    </w:r>
  </w:p>
  <w:p w14:paraId="569EFBB9" w14:textId="77777777" w:rsidR="007C1524" w:rsidRPr="00E813F6" w:rsidRDefault="007C1524" w:rsidP="00E813F6">
    <w:pPr>
      <w:pStyle w:val="Footer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5AC4" w14:textId="77777777" w:rsidR="003F1B53" w:rsidRDefault="003F1B53">
      <w:r>
        <w:separator/>
      </w:r>
    </w:p>
  </w:footnote>
  <w:footnote w:type="continuationSeparator" w:id="0">
    <w:p w14:paraId="66950038" w14:textId="77777777" w:rsidR="003F1B53" w:rsidRDefault="003F1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6AEF" w14:textId="77777777" w:rsidR="007C1524" w:rsidRDefault="00000000">
    <w:pPr>
      <w:pStyle w:val="Header"/>
    </w:pPr>
    <w:r>
      <w:rPr>
        <w:noProof/>
        <w:lang w:val="de-AT" w:eastAsia="ja-JP"/>
      </w:rPr>
      <w:pict w14:anchorId="21AFA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72" type="#_x0000_t75" style="position:absolute;left:0;text-align:left;margin-left:0;margin-top:0;width:595.2pt;height:841.9pt;z-index:-251659264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0CCD" w14:textId="77777777" w:rsidR="006C1358" w:rsidRDefault="006C13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AF36" w14:textId="77777777" w:rsidR="007C1524" w:rsidRDefault="00B4590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A13FB51" wp14:editId="67323277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0299" w14:textId="77777777" w:rsidR="007C1524" w:rsidRDefault="00000000">
    <w:pPr>
      <w:pStyle w:val="Header"/>
    </w:pPr>
    <w:r>
      <w:rPr>
        <w:noProof/>
        <w:lang w:val="de-AT" w:eastAsia="ja-JP"/>
      </w:rPr>
      <w:pict w14:anchorId="7C2A4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1075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v:imagedata r:id="rId1" o:title="Bild_Bachelor_2011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CE38" w14:textId="77777777" w:rsidR="007C1524" w:rsidRPr="00E813F6" w:rsidRDefault="007C1524" w:rsidP="00E813F6">
    <w:pPr>
      <w:pStyle w:val="Header"/>
      <w:rPr>
        <w:szCs w:val="1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4BE0" w14:textId="77777777" w:rsidR="007C1524" w:rsidRDefault="007C15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FED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DD019B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7F52"/>
    <w:multiLevelType w:val="hybridMultilevel"/>
    <w:tmpl w:val="839C8C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F4368"/>
    <w:multiLevelType w:val="hybridMultilevel"/>
    <w:tmpl w:val="7D78047C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839F3"/>
    <w:multiLevelType w:val="hybridMultilevel"/>
    <w:tmpl w:val="4E42BFE4"/>
    <w:lvl w:ilvl="0" w:tplc="2B0A69D8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DE87F0C"/>
    <w:multiLevelType w:val="multilevel"/>
    <w:tmpl w:val="7D78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4E23CA8"/>
    <w:multiLevelType w:val="hybridMultilevel"/>
    <w:tmpl w:val="3A7275BA"/>
    <w:lvl w:ilvl="0" w:tplc="95BCDAD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4575"/>
    <w:multiLevelType w:val="hybridMultilevel"/>
    <w:tmpl w:val="A2AAD0F2"/>
    <w:lvl w:ilvl="0" w:tplc="48FC6BB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BF20E0D"/>
    <w:multiLevelType w:val="multilevel"/>
    <w:tmpl w:val="84BA47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0F0650"/>
    <w:multiLevelType w:val="multilevel"/>
    <w:tmpl w:val="4FF62258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6626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226"/>
    <w:multiLevelType w:val="multilevel"/>
    <w:tmpl w:val="8446E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C2381D"/>
    <w:multiLevelType w:val="hybridMultilevel"/>
    <w:tmpl w:val="EA705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E6712"/>
    <w:multiLevelType w:val="multilevel"/>
    <w:tmpl w:val="4FA4B1C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99B0742"/>
    <w:multiLevelType w:val="multilevel"/>
    <w:tmpl w:val="73B684A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2080360">
    <w:abstractNumId w:val="29"/>
  </w:num>
  <w:num w:numId="2" w16cid:durableId="519666236">
    <w:abstractNumId w:val="11"/>
  </w:num>
  <w:num w:numId="3" w16cid:durableId="528681973">
    <w:abstractNumId w:val="32"/>
  </w:num>
  <w:num w:numId="4" w16cid:durableId="635912186">
    <w:abstractNumId w:val="15"/>
  </w:num>
  <w:num w:numId="5" w16cid:durableId="662852692">
    <w:abstractNumId w:val="20"/>
  </w:num>
  <w:num w:numId="6" w16cid:durableId="107050170">
    <w:abstractNumId w:val="32"/>
  </w:num>
  <w:num w:numId="7" w16cid:durableId="1637753738">
    <w:abstractNumId w:val="12"/>
  </w:num>
  <w:num w:numId="8" w16cid:durableId="10110541">
    <w:abstractNumId w:val="19"/>
  </w:num>
  <w:num w:numId="9" w16cid:durableId="1960529877">
    <w:abstractNumId w:val="21"/>
  </w:num>
  <w:num w:numId="10" w16cid:durableId="1797262090">
    <w:abstractNumId w:val="23"/>
  </w:num>
  <w:num w:numId="11" w16cid:durableId="1590305963">
    <w:abstractNumId w:val="30"/>
  </w:num>
  <w:num w:numId="12" w16cid:durableId="1575775370">
    <w:abstractNumId w:val="16"/>
  </w:num>
  <w:num w:numId="13" w16cid:durableId="1664046951">
    <w:abstractNumId w:val="9"/>
  </w:num>
  <w:num w:numId="14" w16cid:durableId="1391730833">
    <w:abstractNumId w:val="4"/>
  </w:num>
  <w:num w:numId="15" w16cid:durableId="1579095428">
    <w:abstractNumId w:val="23"/>
  </w:num>
  <w:num w:numId="16" w16cid:durableId="107697278">
    <w:abstractNumId w:val="23"/>
  </w:num>
  <w:num w:numId="17" w16cid:durableId="379480472">
    <w:abstractNumId w:val="23"/>
  </w:num>
  <w:num w:numId="18" w16cid:durableId="805977489">
    <w:abstractNumId w:val="23"/>
  </w:num>
  <w:num w:numId="19" w16cid:durableId="778060524">
    <w:abstractNumId w:val="23"/>
  </w:num>
  <w:num w:numId="20" w16cid:durableId="675305547">
    <w:abstractNumId w:val="5"/>
  </w:num>
  <w:num w:numId="21" w16cid:durableId="32661867">
    <w:abstractNumId w:val="2"/>
  </w:num>
  <w:num w:numId="22" w16cid:durableId="1104766528">
    <w:abstractNumId w:val="24"/>
  </w:num>
  <w:num w:numId="23" w16cid:durableId="1178619292">
    <w:abstractNumId w:val="18"/>
  </w:num>
  <w:num w:numId="24" w16cid:durableId="1825393317">
    <w:abstractNumId w:val="3"/>
  </w:num>
  <w:num w:numId="25" w16cid:durableId="691881331">
    <w:abstractNumId w:val="28"/>
  </w:num>
  <w:num w:numId="26" w16cid:durableId="1188786531">
    <w:abstractNumId w:val="22"/>
  </w:num>
  <w:num w:numId="27" w16cid:durableId="309020439">
    <w:abstractNumId w:val="34"/>
  </w:num>
  <w:num w:numId="28" w16cid:durableId="1102072962">
    <w:abstractNumId w:val="26"/>
  </w:num>
  <w:num w:numId="29" w16cid:durableId="296767325">
    <w:abstractNumId w:val="17"/>
  </w:num>
  <w:num w:numId="30" w16cid:durableId="1149050859">
    <w:abstractNumId w:val="32"/>
  </w:num>
  <w:num w:numId="31" w16cid:durableId="655261198">
    <w:abstractNumId w:val="32"/>
  </w:num>
  <w:num w:numId="32" w16cid:durableId="1465192902">
    <w:abstractNumId w:val="23"/>
  </w:num>
  <w:num w:numId="33" w16cid:durableId="1680424416">
    <w:abstractNumId w:val="32"/>
  </w:num>
  <w:num w:numId="34" w16cid:durableId="1709377974">
    <w:abstractNumId w:val="33"/>
  </w:num>
  <w:num w:numId="35" w16cid:durableId="636573483">
    <w:abstractNumId w:val="7"/>
  </w:num>
  <w:num w:numId="36" w16cid:durableId="182792761">
    <w:abstractNumId w:val="10"/>
  </w:num>
  <w:num w:numId="37" w16cid:durableId="1238787952">
    <w:abstractNumId w:val="23"/>
  </w:num>
  <w:num w:numId="38" w16cid:durableId="1577855389">
    <w:abstractNumId w:val="1"/>
  </w:num>
  <w:num w:numId="39" w16cid:durableId="421486052">
    <w:abstractNumId w:val="27"/>
  </w:num>
  <w:num w:numId="40" w16cid:durableId="1255283398">
    <w:abstractNumId w:val="25"/>
  </w:num>
  <w:num w:numId="41" w16cid:durableId="1410032489">
    <w:abstractNumId w:val="0"/>
  </w:num>
  <w:num w:numId="42" w16cid:durableId="1684549732">
    <w:abstractNumId w:val="32"/>
  </w:num>
  <w:num w:numId="43" w16cid:durableId="1266579287">
    <w:abstractNumId w:val="32"/>
  </w:num>
  <w:num w:numId="44" w16cid:durableId="2004315729">
    <w:abstractNumId w:val="32"/>
  </w:num>
  <w:num w:numId="45" w16cid:durableId="456920261">
    <w:abstractNumId w:val="8"/>
  </w:num>
  <w:num w:numId="46" w16cid:durableId="1789542846">
    <w:abstractNumId w:val="13"/>
  </w:num>
  <w:num w:numId="47" w16cid:durableId="242372642">
    <w:abstractNumId w:val="14"/>
  </w:num>
  <w:num w:numId="48" w16cid:durableId="2113351091">
    <w:abstractNumId w:val="31"/>
  </w:num>
  <w:num w:numId="49" w16cid:durableId="167313847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1"/>
    <w:rsid w:val="00000073"/>
    <w:rsid w:val="0000261A"/>
    <w:rsid w:val="00004681"/>
    <w:rsid w:val="00004D14"/>
    <w:rsid w:val="00005724"/>
    <w:rsid w:val="000129F8"/>
    <w:rsid w:val="00016F69"/>
    <w:rsid w:val="000170B2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5D9F"/>
    <w:rsid w:val="000669A8"/>
    <w:rsid w:val="0007220E"/>
    <w:rsid w:val="00077A58"/>
    <w:rsid w:val="00077A5B"/>
    <w:rsid w:val="00083224"/>
    <w:rsid w:val="00087DFD"/>
    <w:rsid w:val="000900C2"/>
    <w:rsid w:val="00092605"/>
    <w:rsid w:val="00096F2B"/>
    <w:rsid w:val="000972A2"/>
    <w:rsid w:val="000A0939"/>
    <w:rsid w:val="000A52D4"/>
    <w:rsid w:val="000B2ECA"/>
    <w:rsid w:val="000B561C"/>
    <w:rsid w:val="000C1CE2"/>
    <w:rsid w:val="000C26B1"/>
    <w:rsid w:val="000C35CB"/>
    <w:rsid w:val="000C63FA"/>
    <w:rsid w:val="000D209D"/>
    <w:rsid w:val="000D519D"/>
    <w:rsid w:val="000D5A9C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294"/>
    <w:rsid w:val="00105826"/>
    <w:rsid w:val="00110A16"/>
    <w:rsid w:val="00111224"/>
    <w:rsid w:val="0011283B"/>
    <w:rsid w:val="001157CA"/>
    <w:rsid w:val="00127E41"/>
    <w:rsid w:val="00131E67"/>
    <w:rsid w:val="00134F78"/>
    <w:rsid w:val="0013564E"/>
    <w:rsid w:val="0013661C"/>
    <w:rsid w:val="0014613B"/>
    <w:rsid w:val="00146F06"/>
    <w:rsid w:val="0015268E"/>
    <w:rsid w:val="001568B4"/>
    <w:rsid w:val="0015774D"/>
    <w:rsid w:val="0016093E"/>
    <w:rsid w:val="0016172E"/>
    <w:rsid w:val="0016257B"/>
    <w:rsid w:val="00164221"/>
    <w:rsid w:val="0016496E"/>
    <w:rsid w:val="00165897"/>
    <w:rsid w:val="00166C89"/>
    <w:rsid w:val="00174805"/>
    <w:rsid w:val="001756B5"/>
    <w:rsid w:val="00175974"/>
    <w:rsid w:val="00182ABB"/>
    <w:rsid w:val="00184185"/>
    <w:rsid w:val="00184FDD"/>
    <w:rsid w:val="00186E0B"/>
    <w:rsid w:val="00191661"/>
    <w:rsid w:val="00195CE9"/>
    <w:rsid w:val="00196DAC"/>
    <w:rsid w:val="00197D57"/>
    <w:rsid w:val="001A1408"/>
    <w:rsid w:val="001A20F1"/>
    <w:rsid w:val="001A2DFE"/>
    <w:rsid w:val="001A4255"/>
    <w:rsid w:val="001A49E4"/>
    <w:rsid w:val="001A4FA7"/>
    <w:rsid w:val="001A70FC"/>
    <w:rsid w:val="001A79AB"/>
    <w:rsid w:val="001B0FAE"/>
    <w:rsid w:val="001B2F8F"/>
    <w:rsid w:val="001B49F0"/>
    <w:rsid w:val="001B68E4"/>
    <w:rsid w:val="001C5239"/>
    <w:rsid w:val="001D491B"/>
    <w:rsid w:val="001D5881"/>
    <w:rsid w:val="001D67EC"/>
    <w:rsid w:val="001E1B72"/>
    <w:rsid w:val="001E493E"/>
    <w:rsid w:val="001E4AAB"/>
    <w:rsid w:val="001E4F26"/>
    <w:rsid w:val="001F16DC"/>
    <w:rsid w:val="001F2246"/>
    <w:rsid w:val="001F2619"/>
    <w:rsid w:val="001F2F08"/>
    <w:rsid w:val="00207B5B"/>
    <w:rsid w:val="00214AAA"/>
    <w:rsid w:val="00217801"/>
    <w:rsid w:val="002179DC"/>
    <w:rsid w:val="002210DC"/>
    <w:rsid w:val="00222756"/>
    <w:rsid w:val="0022511E"/>
    <w:rsid w:val="0022701B"/>
    <w:rsid w:val="0023311A"/>
    <w:rsid w:val="00235860"/>
    <w:rsid w:val="00237DDC"/>
    <w:rsid w:val="002434D8"/>
    <w:rsid w:val="00246185"/>
    <w:rsid w:val="0025055B"/>
    <w:rsid w:val="002513EA"/>
    <w:rsid w:val="002612DA"/>
    <w:rsid w:val="0026173D"/>
    <w:rsid w:val="00263181"/>
    <w:rsid w:val="002636E1"/>
    <w:rsid w:val="00264C2F"/>
    <w:rsid w:val="00264EC2"/>
    <w:rsid w:val="00270DB6"/>
    <w:rsid w:val="002715D3"/>
    <w:rsid w:val="00273809"/>
    <w:rsid w:val="00274FB7"/>
    <w:rsid w:val="002761EC"/>
    <w:rsid w:val="00276C9A"/>
    <w:rsid w:val="0028050C"/>
    <w:rsid w:val="00286ABB"/>
    <w:rsid w:val="00290BC9"/>
    <w:rsid w:val="0029789E"/>
    <w:rsid w:val="002A3115"/>
    <w:rsid w:val="002A5E8F"/>
    <w:rsid w:val="002A6234"/>
    <w:rsid w:val="002A6358"/>
    <w:rsid w:val="002B0061"/>
    <w:rsid w:val="002B6A29"/>
    <w:rsid w:val="002C0DAC"/>
    <w:rsid w:val="002C0F10"/>
    <w:rsid w:val="002C1739"/>
    <w:rsid w:val="002C4132"/>
    <w:rsid w:val="002C697F"/>
    <w:rsid w:val="002D196D"/>
    <w:rsid w:val="002D5A45"/>
    <w:rsid w:val="002D6E4E"/>
    <w:rsid w:val="002D6FC2"/>
    <w:rsid w:val="002E249B"/>
    <w:rsid w:val="002E27DE"/>
    <w:rsid w:val="002E585E"/>
    <w:rsid w:val="002E6C53"/>
    <w:rsid w:val="002F11F7"/>
    <w:rsid w:val="002F7A74"/>
    <w:rsid w:val="00300326"/>
    <w:rsid w:val="00303ADF"/>
    <w:rsid w:val="00304802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8D3"/>
    <w:rsid w:val="00346B99"/>
    <w:rsid w:val="00351F19"/>
    <w:rsid w:val="00356EC5"/>
    <w:rsid w:val="00357C46"/>
    <w:rsid w:val="00363626"/>
    <w:rsid w:val="00366AF3"/>
    <w:rsid w:val="0037757F"/>
    <w:rsid w:val="00382D13"/>
    <w:rsid w:val="0038601E"/>
    <w:rsid w:val="00386736"/>
    <w:rsid w:val="00387156"/>
    <w:rsid w:val="003907F6"/>
    <w:rsid w:val="0039203A"/>
    <w:rsid w:val="00396EE6"/>
    <w:rsid w:val="003A258A"/>
    <w:rsid w:val="003A4276"/>
    <w:rsid w:val="003B3BA2"/>
    <w:rsid w:val="003B4E8A"/>
    <w:rsid w:val="003B75E9"/>
    <w:rsid w:val="003B7C55"/>
    <w:rsid w:val="003C24FF"/>
    <w:rsid w:val="003C7408"/>
    <w:rsid w:val="003D51F5"/>
    <w:rsid w:val="003E5A55"/>
    <w:rsid w:val="003E65DC"/>
    <w:rsid w:val="003E729E"/>
    <w:rsid w:val="003F1B53"/>
    <w:rsid w:val="003F37DE"/>
    <w:rsid w:val="003F491E"/>
    <w:rsid w:val="003F7A7F"/>
    <w:rsid w:val="003F7B87"/>
    <w:rsid w:val="00400E31"/>
    <w:rsid w:val="004012DD"/>
    <w:rsid w:val="0040561C"/>
    <w:rsid w:val="0040660A"/>
    <w:rsid w:val="00407AFA"/>
    <w:rsid w:val="004102D3"/>
    <w:rsid w:val="0041140B"/>
    <w:rsid w:val="00413433"/>
    <w:rsid w:val="00415E8D"/>
    <w:rsid w:val="00421435"/>
    <w:rsid w:val="00421A2B"/>
    <w:rsid w:val="004277BC"/>
    <w:rsid w:val="00430415"/>
    <w:rsid w:val="00441A26"/>
    <w:rsid w:val="004438BD"/>
    <w:rsid w:val="00452CE5"/>
    <w:rsid w:val="004624CD"/>
    <w:rsid w:val="004651FE"/>
    <w:rsid w:val="004653C3"/>
    <w:rsid w:val="00465422"/>
    <w:rsid w:val="00466132"/>
    <w:rsid w:val="004670C6"/>
    <w:rsid w:val="004719B2"/>
    <w:rsid w:val="00482DA7"/>
    <w:rsid w:val="0048500B"/>
    <w:rsid w:val="0048708F"/>
    <w:rsid w:val="00487801"/>
    <w:rsid w:val="004923F0"/>
    <w:rsid w:val="004926E2"/>
    <w:rsid w:val="0049471D"/>
    <w:rsid w:val="004A1E22"/>
    <w:rsid w:val="004A25C0"/>
    <w:rsid w:val="004B121A"/>
    <w:rsid w:val="004B1880"/>
    <w:rsid w:val="004B5152"/>
    <w:rsid w:val="004C61B4"/>
    <w:rsid w:val="004D080A"/>
    <w:rsid w:val="004D5E69"/>
    <w:rsid w:val="004E05A3"/>
    <w:rsid w:val="004E0C42"/>
    <w:rsid w:val="004E1E6F"/>
    <w:rsid w:val="004E5ACB"/>
    <w:rsid w:val="004E6196"/>
    <w:rsid w:val="004E6AAB"/>
    <w:rsid w:val="004F007F"/>
    <w:rsid w:val="004F2D8C"/>
    <w:rsid w:val="004F4B72"/>
    <w:rsid w:val="004F62A5"/>
    <w:rsid w:val="00501AD8"/>
    <w:rsid w:val="0050287F"/>
    <w:rsid w:val="005037B5"/>
    <w:rsid w:val="005050A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7209A"/>
    <w:rsid w:val="00573245"/>
    <w:rsid w:val="005733AA"/>
    <w:rsid w:val="005755C2"/>
    <w:rsid w:val="00575D81"/>
    <w:rsid w:val="00577290"/>
    <w:rsid w:val="00577633"/>
    <w:rsid w:val="00584754"/>
    <w:rsid w:val="00586E9B"/>
    <w:rsid w:val="00592FC2"/>
    <w:rsid w:val="005A0562"/>
    <w:rsid w:val="005A38FD"/>
    <w:rsid w:val="005B0211"/>
    <w:rsid w:val="005B2B84"/>
    <w:rsid w:val="005B6EC8"/>
    <w:rsid w:val="005C3538"/>
    <w:rsid w:val="005C406A"/>
    <w:rsid w:val="005C71EA"/>
    <w:rsid w:val="005C7382"/>
    <w:rsid w:val="005E2631"/>
    <w:rsid w:val="005E5A61"/>
    <w:rsid w:val="005F4FA9"/>
    <w:rsid w:val="005F6A0D"/>
    <w:rsid w:val="00600F11"/>
    <w:rsid w:val="00603024"/>
    <w:rsid w:val="00603FE6"/>
    <w:rsid w:val="0061012B"/>
    <w:rsid w:val="00612451"/>
    <w:rsid w:val="0061327B"/>
    <w:rsid w:val="0061376E"/>
    <w:rsid w:val="00630982"/>
    <w:rsid w:val="00632CA9"/>
    <w:rsid w:val="00637C58"/>
    <w:rsid w:val="006409E3"/>
    <w:rsid w:val="006472FE"/>
    <w:rsid w:val="00653F5E"/>
    <w:rsid w:val="00655971"/>
    <w:rsid w:val="00662E5E"/>
    <w:rsid w:val="00664BEE"/>
    <w:rsid w:val="00665E2F"/>
    <w:rsid w:val="00670C96"/>
    <w:rsid w:val="00671BE0"/>
    <w:rsid w:val="00677FE2"/>
    <w:rsid w:val="00681E0C"/>
    <w:rsid w:val="00681F6B"/>
    <w:rsid w:val="00682191"/>
    <w:rsid w:val="006825DC"/>
    <w:rsid w:val="006849AC"/>
    <w:rsid w:val="006868C4"/>
    <w:rsid w:val="00696950"/>
    <w:rsid w:val="00697478"/>
    <w:rsid w:val="006A67A7"/>
    <w:rsid w:val="006B1DBE"/>
    <w:rsid w:val="006C1358"/>
    <w:rsid w:val="006C7A39"/>
    <w:rsid w:val="006E2BD3"/>
    <w:rsid w:val="006E5015"/>
    <w:rsid w:val="006F5483"/>
    <w:rsid w:val="006F54FF"/>
    <w:rsid w:val="006F5B35"/>
    <w:rsid w:val="006F654A"/>
    <w:rsid w:val="006F7F1F"/>
    <w:rsid w:val="006F7F8F"/>
    <w:rsid w:val="007038EE"/>
    <w:rsid w:val="00705D0D"/>
    <w:rsid w:val="0070616D"/>
    <w:rsid w:val="00714FBE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6673"/>
    <w:rsid w:val="007627ED"/>
    <w:rsid w:val="00764EEA"/>
    <w:rsid w:val="00777EE7"/>
    <w:rsid w:val="00782680"/>
    <w:rsid w:val="00786FD4"/>
    <w:rsid w:val="00790D82"/>
    <w:rsid w:val="007943EA"/>
    <w:rsid w:val="00797658"/>
    <w:rsid w:val="00797794"/>
    <w:rsid w:val="00797BBC"/>
    <w:rsid w:val="007A0DA5"/>
    <w:rsid w:val="007A79B1"/>
    <w:rsid w:val="007B53A8"/>
    <w:rsid w:val="007B781E"/>
    <w:rsid w:val="007C0955"/>
    <w:rsid w:val="007C1524"/>
    <w:rsid w:val="007C331E"/>
    <w:rsid w:val="007C4247"/>
    <w:rsid w:val="007D5214"/>
    <w:rsid w:val="007D53E5"/>
    <w:rsid w:val="007E370E"/>
    <w:rsid w:val="007E4587"/>
    <w:rsid w:val="007E56AA"/>
    <w:rsid w:val="007E79BD"/>
    <w:rsid w:val="007F3C77"/>
    <w:rsid w:val="007F4488"/>
    <w:rsid w:val="007F6791"/>
    <w:rsid w:val="00802F6F"/>
    <w:rsid w:val="008060A9"/>
    <w:rsid w:val="00807094"/>
    <w:rsid w:val="00807373"/>
    <w:rsid w:val="00807498"/>
    <w:rsid w:val="008147E5"/>
    <w:rsid w:val="00820F56"/>
    <w:rsid w:val="0083399D"/>
    <w:rsid w:val="00833DB5"/>
    <w:rsid w:val="008356B3"/>
    <w:rsid w:val="00844484"/>
    <w:rsid w:val="00851280"/>
    <w:rsid w:val="00854ED1"/>
    <w:rsid w:val="00854FEF"/>
    <w:rsid w:val="00860E03"/>
    <w:rsid w:val="00861111"/>
    <w:rsid w:val="008613A2"/>
    <w:rsid w:val="00866DC8"/>
    <w:rsid w:val="00870EA2"/>
    <w:rsid w:val="0087159A"/>
    <w:rsid w:val="00871F70"/>
    <w:rsid w:val="00873E22"/>
    <w:rsid w:val="008740E8"/>
    <w:rsid w:val="0087569B"/>
    <w:rsid w:val="00876055"/>
    <w:rsid w:val="0088212B"/>
    <w:rsid w:val="00885789"/>
    <w:rsid w:val="008904F2"/>
    <w:rsid w:val="008957D0"/>
    <w:rsid w:val="0089659A"/>
    <w:rsid w:val="008A3104"/>
    <w:rsid w:val="008B39DE"/>
    <w:rsid w:val="008B3FFE"/>
    <w:rsid w:val="008B6A18"/>
    <w:rsid w:val="008D36DB"/>
    <w:rsid w:val="008D58A6"/>
    <w:rsid w:val="008D6AD9"/>
    <w:rsid w:val="008D722F"/>
    <w:rsid w:val="008E298D"/>
    <w:rsid w:val="008E4E0B"/>
    <w:rsid w:val="008E7318"/>
    <w:rsid w:val="008F08B4"/>
    <w:rsid w:val="008F4A42"/>
    <w:rsid w:val="008F7D40"/>
    <w:rsid w:val="00900443"/>
    <w:rsid w:val="00900F66"/>
    <w:rsid w:val="00903C72"/>
    <w:rsid w:val="009044B8"/>
    <w:rsid w:val="00914026"/>
    <w:rsid w:val="00914936"/>
    <w:rsid w:val="00915085"/>
    <w:rsid w:val="0091525F"/>
    <w:rsid w:val="0092032B"/>
    <w:rsid w:val="0092338D"/>
    <w:rsid w:val="009357E4"/>
    <w:rsid w:val="00936235"/>
    <w:rsid w:val="009366DE"/>
    <w:rsid w:val="0094172D"/>
    <w:rsid w:val="009430B5"/>
    <w:rsid w:val="00945F60"/>
    <w:rsid w:val="00953E28"/>
    <w:rsid w:val="009555FF"/>
    <w:rsid w:val="009624A3"/>
    <w:rsid w:val="00963B9F"/>
    <w:rsid w:val="00967134"/>
    <w:rsid w:val="0097069C"/>
    <w:rsid w:val="00977962"/>
    <w:rsid w:val="00985440"/>
    <w:rsid w:val="009879C0"/>
    <w:rsid w:val="00990986"/>
    <w:rsid w:val="00990C84"/>
    <w:rsid w:val="009970C9"/>
    <w:rsid w:val="009A1AC5"/>
    <w:rsid w:val="009A1F54"/>
    <w:rsid w:val="009A3DB0"/>
    <w:rsid w:val="009A553D"/>
    <w:rsid w:val="009A620D"/>
    <w:rsid w:val="009A6D4B"/>
    <w:rsid w:val="009B050E"/>
    <w:rsid w:val="009B2F58"/>
    <w:rsid w:val="009B3CE5"/>
    <w:rsid w:val="009B751D"/>
    <w:rsid w:val="009B7F0B"/>
    <w:rsid w:val="009C4F64"/>
    <w:rsid w:val="009D006A"/>
    <w:rsid w:val="009E4463"/>
    <w:rsid w:val="009E50D6"/>
    <w:rsid w:val="009E6769"/>
    <w:rsid w:val="009E6CB8"/>
    <w:rsid w:val="009E6DE9"/>
    <w:rsid w:val="009E6E8C"/>
    <w:rsid w:val="009E72EC"/>
    <w:rsid w:val="009F0065"/>
    <w:rsid w:val="009F1A36"/>
    <w:rsid w:val="009F35DD"/>
    <w:rsid w:val="009F4522"/>
    <w:rsid w:val="009F510E"/>
    <w:rsid w:val="00A01538"/>
    <w:rsid w:val="00A035A5"/>
    <w:rsid w:val="00A04B7B"/>
    <w:rsid w:val="00A04FE9"/>
    <w:rsid w:val="00A0522A"/>
    <w:rsid w:val="00A12893"/>
    <w:rsid w:val="00A12E05"/>
    <w:rsid w:val="00A145A2"/>
    <w:rsid w:val="00A15988"/>
    <w:rsid w:val="00A323A4"/>
    <w:rsid w:val="00A342BE"/>
    <w:rsid w:val="00A36266"/>
    <w:rsid w:val="00A44210"/>
    <w:rsid w:val="00A45F03"/>
    <w:rsid w:val="00A51DBF"/>
    <w:rsid w:val="00A520F7"/>
    <w:rsid w:val="00A52846"/>
    <w:rsid w:val="00A53FA0"/>
    <w:rsid w:val="00A55DB3"/>
    <w:rsid w:val="00A65B78"/>
    <w:rsid w:val="00A65BB5"/>
    <w:rsid w:val="00A66EDF"/>
    <w:rsid w:val="00A7141F"/>
    <w:rsid w:val="00A71F4D"/>
    <w:rsid w:val="00A73958"/>
    <w:rsid w:val="00A75997"/>
    <w:rsid w:val="00A8055C"/>
    <w:rsid w:val="00A8270D"/>
    <w:rsid w:val="00A84A85"/>
    <w:rsid w:val="00A85D9E"/>
    <w:rsid w:val="00A871C2"/>
    <w:rsid w:val="00A92E6D"/>
    <w:rsid w:val="00AB7C8D"/>
    <w:rsid w:val="00AC00C9"/>
    <w:rsid w:val="00AC25A6"/>
    <w:rsid w:val="00AC25FD"/>
    <w:rsid w:val="00AD7E73"/>
    <w:rsid w:val="00AD7F2F"/>
    <w:rsid w:val="00AE0819"/>
    <w:rsid w:val="00AE5D12"/>
    <w:rsid w:val="00AF000F"/>
    <w:rsid w:val="00AF5AC9"/>
    <w:rsid w:val="00B00A07"/>
    <w:rsid w:val="00B0150B"/>
    <w:rsid w:val="00B12E97"/>
    <w:rsid w:val="00B156DB"/>
    <w:rsid w:val="00B1715D"/>
    <w:rsid w:val="00B27450"/>
    <w:rsid w:val="00B30BC3"/>
    <w:rsid w:val="00B32E7F"/>
    <w:rsid w:val="00B35145"/>
    <w:rsid w:val="00B35D4E"/>
    <w:rsid w:val="00B40219"/>
    <w:rsid w:val="00B437A1"/>
    <w:rsid w:val="00B4525F"/>
    <w:rsid w:val="00B4590F"/>
    <w:rsid w:val="00B4665E"/>
    <w:rsid w:val="00B4711A"/>
    <w:rsid w:val="00B57491"/>
    <w:rsid w:val="00B575C8"/>
    <w:rsid w:val="00B62949"/>
    <w:rsid w:val="00B6619B"/>
    <w:rsid w:val="00B726A4"/>
    <w:rsid w:val="00B7501C"/>
    <w:rsid w:val="00B7694B"/>
    <w:rsid w:val="00B87940"/>
    <w:rsid w:val="00BA2BBD"/>
    <w:rsid w:val="00BA4765"/>
    <w:rsid w:val="00BB10BE"/>
    <w:rsid w:val="00BB1ACF"/>
    <w:rsid w:val="00BB2953"/>
    <w:rsid w:val="00BC44CE"/>
    <w:rsid w:val="00BC74BF"/>
    <w:rsid w:val="00BD26C7"/>
    <w:rsid w:val="00BD5C75"/>
    <w:rsid w:val="00BD6D1C"/>
    <w:rsid w:val="00BE0857"/>
    <w:rsid w:val="00BE176B"/>
    <w:rsid w:val="00BE3854"/>
    <w:rsid w:val="00BE75EF"/>
    <w:rsid w:val="00BF0D26"/>
    <w:rsid w:val="00BF1944"/>
    <w:rsid w:val="00BF3CB5"/>
    <w:rsid w:val="00BF65F5"/>
    <w:rsid w:val="00BF67B5"/>
    <w:rsid w:val="00BF73CB"/>
    <w:rsid w:val="00C02711"/>
    <w:rsid w:val="00C03852"/>
    <w:rsid w:val="00C0397D"/>
    <w:rsid w:val="00C04675"/>
    <w:rsid w:val="00C121CA"/>
    <w:rsid w:val="00C14D2B"/>
    <w:rsid w:val="00C16315"/>
    <w:rsid w:val="00C209F2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55AE6"/>
    <w:rsid w:val="00C5643F"/>
    <w:rsid w:val="00C61376"/>
    <w:rsid w:val="00C64ECA"/>
    <w:rsid w:val="00C67E9A"/>
    <w:rsid w:val="00C718ED"/>
    <w:rsid w:val="00C77BA2"/>
    <w:rsid w:val="00C8140F"/>
    <w:rsid w:val="00C82B51"/>
    <w:rsid w:val="00C87FB7"/>
    <w:rsid w:val="00C93073"/>
    <w:rsid w:val="00C94D84"/>
    <w:rsid w:val="00C97BC0"/>
    <w:rsid w:val="00CA1230"/>
    <w:rsid w:val="00CA3601"/>
    <w:rsid w:val="00CA430D"/>
    <w:rsid w:val="00CA7520"/>
    <w:rsid w:val="00CB21F1"/>
    <w:rsid w:val="00CC0D84"/>
    <w:rsid w:val="00CC1937"/>
    <w:rsid w:val="00CC6910"/>
    <w:rsid w:val="00CC780F"/>
    <w:rsid w:val="00CD02D2"/>
    <w:rsid w:val="00CD2F94"/>
    <w:rsid w:val="00CE0F18"/>
    <w:rsid w:val="00CE1D06"/>
    <w:rsid w:val="00CE2D39"/>
    <w:rsid w:val="00CE3D28"/>
    <w:rsid w:val="00CE524F"/>
    <w:rsid w:val="00CF0BD9"/>
    <w:rsid w:val="00CF58B4"/>
    <w:rsid w:val="00CF6BC1"/>
    <w:rsid w:val="00CF7360"/>
    <w:rsid w:val="00D007E4"/>
    <w:rsid w:val="00D016A7"/>
    <w:rsid w:val="00D10A59"/>
    <w:rsid w:val="00D11956"/>
    <w:rsid w:val="00D12587"/>
    <w:rsid w:val="00D16624"/>
    <w:rsid w:val="00D16807"/>
    <w:rsid w:val="00D21EBA"/>
    <w:rsid w:val="00D34C85"/>
    <w:rsid w:val="00D36DD3"/>
    <w:rsid w:val="00D416AA"/>
    <w:rsid w:val="00D41B5A"/>
    <w:rsid w:val="00D45259"/>
    <w:rsid w:val="00D45E68"/>
    <w:rsid w:val="00D473E9"/>
    <w:rsid w:val="00D47E8F"/>
    <w:rsid w:val="00D50D89"/>
    <w:rsid w:val="00D514DC"/>
    <w:rsid w:val="00D52BCF"/>
    <w:rsid w:val="00D55B17"/>
    <w:rsid w:val="00D60B23"/>
    <w:rsid w:val="00D70A32"/>
    <w:rsid w:val="00D72352"/>
    <w:rsid w:val="00D73601"/>
    <w:rsid w:val="00D7759F"/>
    <w:rsid w:val="00D81FDC"/>
    <w:rsid w:val="00D834BD"/>
    <w:rsid w:val="00D84313"/>
    <w:rsid w:val="00D86522"/>
    <w:rsid w:val="00D91D9C"/>
    <w:rsid w:val="00D92579"/>
    <w:rsid w:val="00D9285D"/>
    <w:rsid w:val="00D93F43"/>
    <w:rsid w:val="00D94039"/>
    <w:rsid w:val="00D954D2"/>
    <w:rsid w:val="00DA293D"/>
    <w:rsid w:val="00DA52C0"/>
    <w:rsid w:val="00DA5553"/>
    <w:rsid w:val="00DA5FB3"/>
    <w:rsid w:val="00DA6527"/>
    <w:rsid w:val="00DB3411"/>
    <w:rsid w:val="00DC5E71"/>
    <w:rsid w:val="00DD3008"/>
    <w:rsid w:val="00DD7E7A"/>
    <w:rsid w:val="00DE06AE"/>
    <w:rsid w:val="00DE1596"/>
    <w:rsid w:val="00DE2176"/>
    <w:rsid w:val="00DE54D7"/>
    <w:rsid w:val="00DE5DCE"/>
    <w:rsid w:val="00DF0AF7"/>
    <w:rsid w:val="00DF158E"/>
    <w:rsid w:val="00DF26C2"/>
    <w:rsid w:val="00DF7AB0"/>
    <w:rsid w:val="00E04368"/>
    <w:rsid w:val="00E110B7"/>
    <w:rsid w:val="00E118AE"/>
    <w:rsid w:val="00E14C46"/>
    <w:rsid w:val="00E1558C"/>
    <w:rsid w:val="00E15B63"/>
    <w:rsid w:val="00E221F0"/>
    <w:rsid w:val="00E24F5F"/>
    <w:rsid w:val="00E3598B"/>
    <w:rsid w:val="00E35CE4"/>
    <w:rsid w:val="00E36A9A"/>
    <w:rsid w:val="00E4442E"/>
    <w:rsid w:val="00E45CD4"/>
    <w:rsid w:val="00E504AE"/>
    <w:rsid w:val="00E53558"/>
    <w:rsid w:val="00E55E07"/>
    <w:rsid w:val="00E56B31"/>
    <w:rsid w:val="00E623B1"/>
    <w:rsid w:val="00E6476F"/>
    <w:rsid w:val="00E74A3F"/>
    <w:rsid w:val="00E813F6"/>
    <w:rsid w:val="00E835C6"/>
    <w:rsid w:val="00E84D82"/>
    <w:rsid w:val="00E86C9E"/>
    <w:rsid w:val="00E905E1"/>
    <w:rsid w:val="00E93434"/>
    <w:rsid w:val="00E964E5"/>
    <w:rsid w:val="00E9664C"/>
    <w:rsid w:val="00EA08A6"/>
    <w:rsid w:val="00EA5D3A"/>
    <w:rsid w:val="00EB051F"/>
    <w:rsid w:val="00EB3EC0"/>
    <w:rsid w:val="00EC0C1D"/>
    <w:rsid w:val="00EC2BD0"/>
    <w:rsid w:val="00EC2F0B"/>
    <w:rsid w:val="00EC46AB"/>
    <w:rsid w:val="00EC7A2F"/>
    <w:rsid w:val="00ED1F4B"/>
    <w:rsid w:val="00ED33E1"/>
    <w:rsid w:val="00ED5BBC"/>
    <w:rsid w:val="00ED6BBD"/>
    <w:rsid w:val="00EE2AD7"/>
    <w:rsid w:val="00EF465D"/>
    <w:rsid w:val="00F07F87"/>
    <w:rsid w:val="00F111D6"/>
    <w:rsid w:val="00F15A3F"/>
    <w:rsid w:val="00F20A58"/>
    <w:rsid w:val="00F232C9"/>
    <w:rsid w:val="00F23B4A"/>
    <w:rsid w:val="00F2402F"/>
    <w:rsid w:val="00F321BE"/>
    <w:rsid w:val="00F340B1"/>
    <w:rsid w:val="00F34460"/>
    <w:rsid w:val="00F34A0B"/>
    <w:rsid w:val="00F34B03"/>
    <w:rsid w:val="00F367E7"/>
    <w:rsid w:val="00F40920"/>
    <w:rsid w:val="00F40ECF"/>
    <w:rsid w:val="00F44474"/>
    <w:rsid w:val="00F51932"/>
    <w:rsid w:val="00F52169"/>
    <w:rsid w:val="00F52725"/>
    <w:rsid w:val="00F532B8"/>
    <w:rsid w:val="00F536EE"/>
    <w:rsid w:val="00F572F5"/>
    <w:rsid w:val="00F57A61"/>
    <w:rsid w:val="00F64041"/>
    <w:rsid w:val="00F705BB"/>
    <w:rsid w:val="00F744BA"/>
    <w:rsid w:val="00F75F25"/>
    <w:rsid w:val="00F84A93"/>
    <w:rsid w:val="00F84A96"/>
    <w:rsid w:val="00F874E4"/>
    <w:rsid w:val="00FA649D"/>
    <w:rsid w:val="00FA6D4B"/>
    <w:rsid w:val="00FB09FB"/>
    <w:rsid w:val="00FB1BCE"/>
    <w:rsid w:val="00FB22C3"/>
    <w:rsid w:val="00FB6FC6"/>
    <w:rsid w:val="00FC1146"/>
    <w:rsid w:val="00FC236A"/>
    <w:rsid w:val="00FC51D9"/>
    <w:rsid w:val="00FC61C5"/>
    <w:rsid w:val="00FD428A"/>
    <w:rsid w:val="00FD6DC1"/>
    <w:rsid w:val="00FE13E1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E7DD9D"/>
  <w15:docId w15:val="{F42351A7-4CB6-4475-974F-08466409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5A61"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D11956"/>
    <w:pPr>
      <w:keepNext/>
      <w:numPr>
        <w:numId w:val="3"/>
      </w:numPr>
      <w:spacing w:after="60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D11956"/>
    <w:pPr>
      <w:keepNext/>
      <w:numPr>
        <w:ilvl w:val="1"/>
        <w:numId w:val="3"/>
      </w:numPr>
      <w:spacing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11956"/>
    <w:pPr>
      <w:keepNext/>
      <w:numPr>
        <w:ilvl w:val="2"/>
        <w:numId w:val="3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577290"/>
    <w:pPr>
      <w:numPr>
        <w:ilvl w:val="3"/>
        <w:numId w:val="3"/>
      </w:numPr>
      <w:spacing w:after="60"/>
      <w:contextualSpacing/>
      <w:outlineLvl w:val="3"/>
    </w:pPr>
    <w:rPr>
      <w:b/>
      <w:bCs/>
      <w:sz w:val="24"/>
      <w:szCs w:val="22"/>
      <w:lang w:val="en-GB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Normal"/>
    <w:next w:val="Normal"/>
    <w:rsid w:val="0070616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0616D"/>
    <w:pPr>
      <w:tabs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D11956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unhideWhenUsed/>
    <w:qFormat/>
    <w:rsid w:val="00A55DB3"/>
    <w:pPr>
      <w:numPr>
        <w:numId w:val="45"/>
      </w:numPr>
      <w:spacing w:after="200"/>
      <w:ind w:hanging="720"/>
    </w:pPr>
    <w:rPr>
      <w:rFonts w:cs="Arial"/>
      <w:noProof/>
      <w:szCs w:val="22"/>
      <w:lang w:val="en-US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70616D"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70616D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Normal"/>
    <w:rsid w:val="00382D13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Normal"/>
    <w:rsid w:val="00382D13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Normal"/>
    <w:rsid w:val="00382D13"/>
    <w:pPr>
      <w:jc w:val="left"/>
    </w:pPr>
    <w:rPr>
      <w:b/>
      <w:color w:val="000000" w:themeColor="text1"/>
      <w:sz w:val="40"/>
      <w:szCs w:val="40"/>
    </w:rPr>
  </w:style>
  <w:style w:type="paragraph" w:customStyle="1" w:styleId="DeckblattAutor">
    <w:name w:val="Deckblatt Autor"/>
    <w:basedOn w:val="Normal"/>
    <w:rsid w:val="00382D13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Anmerkungen">
    <w:name w:val="Anmerkungen"/>
    <w:basedOn w:val="Normal"/>
    <w:qFormat/>
    <w:rsid w:val="002F11F7"/>
    <w:rPr>
      <w:color w:val="008462"/>
      <w:szCs w:val="22"/>
    </w:rPr>
  </w:style>
  <w:style w:type="character" w:styleId="Strong">
    <w:name w:val="Strong"/>
    <w:basedOn w:val="DefaultParagraphFont"/>
    <w:qFormat/>
    <w:rsid w:val="0039203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82D13"/>
    <w:rPr>
      <w:color w:val="808080"/>
    </w:rPr>
  </w:style>
  <w:style w:type="paragraph" w:styleId="ListParagraph">
    <w:name w:val="List Paragraph"/>
    <w:basedOn w:val="Normal"/>
    <w:uiPriority w:val="34"/>
    <w:qFormat/>
    <w:rsid w:val="007F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IBA~1\AppData\Local\Temp\Vorlage%20BP%20D-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6E3A313BCD48E1B7BA78FB9EDF93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62BE23-6C12-4E88-A440-E8293B7BEEE1}"/>
      </w:docPartPr>
      <w:docPartBody>
        <w:p w:rsidR="00EE1B93" w:rsidRDefault="006E4721" w:rsidP="006E4721">
          <w:pPr>
            <w:pStyle w:val="0C6E3A313BCD48E1B7BA78FB9EDF930B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973336B2F9F4F8286A5A1FCA01092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728071-75D7-4831-A56E-C8F7F788878D}"/>
      </w:docPartPr>
      <w:docPartBody>
        <w:p w:rsidR="00EE1B93" w:rsidRDefault="006E4721" w:rsidP="006E4721">
          <w:pPr>
            <w:pStyle w:val="D973336B2F9F4F8286A5A1FCA01092F4"/>
          </w:pPr>
          <w:r>
            <w:rPr>
              <w:rStyle w:val="PlaceholderText"/>
              <w:color w:val="auto"/>
            </w:rPr>
            <w:t>Bitte ausfüllen.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614057-38A5-4C92-AF97-B3816DC6D10C}"/>
      </w:docPartPr>
      <w:docPartBody>
        <w:p w:rsidR="00422A7F" w:rsidRDefault="00187380">
          <w:r w:rsidRPr="00B7621A">
            <w:rPr>
              <w:rStyle w:val="Placehold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1"/>
    <w:rsid w:val="00187380"/>
    <w:rsid w:val="00422A7F"/>
    <w:rsid w:val="006E4721"/>
    <w:rsid w:val="00B546A9"/>
    <w:rsid w:val="00D64F72"/>
    <w:rsid w:val="00EE1B93"/>
    <w:rsid w:val="00F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380"/>
    <w:rPr>
      <w:color w:val="808080"/>
    </w:rPr>
  </w:style>
  <w:style w:type="paragraph" w:customStyle="1" w:styleId="0C6E3A313BCD48E1B7BA78FB9EDF930B">
    <w:name w:val="0C6E3A313BCD48E1B7BA78FB9EDF930B"/>
    <w:rsid w:val="006E4721"/>
  </w:style>
  <w:style w:type="paragraph" w:customStyle="1" w:styleId="D973336B2F9F4F8286A5A1FCA01092F4">
    <w:name w:val="D973336B2F9F4F8286A5A1FCA01092F4"/>
    <w:rsid w:val="006E4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7F17433E-8EF9-44E8-9CAB-89352781F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7B3956-05C1-4C47-BFE4-2FF96EC4887A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BP D-3</Template>
  <TotalTime>0</TotalTime>
  <Pages>8</Pages>
  <Words>776</Words>
  <Characters>4892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TourPlanner</vt:lpstr>
      <vt:lpstr>Arbeitstitel</vt:lpstr>
    </vt:vector>
  </TitlesOfParts>
  <Company>Technikum Wien</Company>
  <LinksUpToDate>false</LinksUpToDate>
  <CharactersWithSpaces>5657</CharactersWithSpaces>
  <SharedDoc>false</SharedDoc>
  <HLinks>
    <vt:vector size="84" baseType="variant"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_Toc296002811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_Toc296002810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_Toc296002809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_Toc296002808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_Toc296002807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_Toc296002806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_Toc296002805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_Toc296002804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_Toc296002803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_Toc296002802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_Toc296002801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_Toc296002800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_Toc296002799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_Toc296002798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TourPlanner</dc:title>
  <dc:subject>SEMINARARBEIT</dc:subject>
  <dc:creator>Kai Lukasser, Paul Steindl</dc:creator>
  <cp:keywords/>
  <cp:lastModifiedBy>Kai Lukasser</cp:lastModifiedBy>
  <cp:revision>75</cp:revision>
  <cp:lastPrinted>2022-01-28T21:25:00Z</cp:lastPrinted>
  <dcterms:created xsi:type="dcterms:W3CDTF">2022-07-09T22:23:00Z</dcterms:created>
  <dcterms:modified xsi:type="dcterms:W3CDTF">2022-07-10T10:03:00Z</dcterms:modified>
</cp:coreProperties>
</file>